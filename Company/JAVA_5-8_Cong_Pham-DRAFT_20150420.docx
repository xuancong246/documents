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FB5" w:rsidRPr="00330FB5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lang w:eastAsia="zh-CN"/>
        </w:rPr>
      </w:pPr>
      <w:r w:rsidRPr="00330FB5">
        <w:rPr>
          <w:rFonts w:ascii="Garamond" w:hAnsi="Garamond" w:cs="Times New Roman"/>
          <w:lang w:eastAsia="zh-CN"/>
        </w:rPr>
        <w:tab/>
      </w:r>
    </w:p>
    <w:p w:rsidR="00330FB5" w:rsidRPr="00330FB5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26"/>
          <w:szCs w:val="26"/>
          <w:lang w:eastAsia="zh-CN"/>
        </w:rPr>
      </w:pPr>
      <w:r w:rsidRPr="00330FB5">
        <w:rPr>
          <w:rFonts w:ascii="Garamond" w:hAnsi="Garamond" w:cs="Times New Roman"/>
          <w:b/>
          <w:sz w:val="26"/>
          <w:szCs w:val="26"/>
          <w:lang w:eastAsia="zh-CN"/>
        </w:rPr>
        <w:t>Summary</w:t>
      </w:r>
    </w:p>
    <w:p w:rsidR="00330FB5" w:rsidRPr="00C61550" w:rsidRDefault="00330FB5" w:rsidP="00330FB5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22"/>
          <w:szCs w:val="22"/>
          <w:lang w:eastAsia="zh-CN"/>
        </w:rPr>
      </w:pP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I have more than </w:t>
      </w:r>
      <w:r w:rsidR="00193949">
        <w:rPr>
          <w:rFonts w:ascii="Garamond" w:hAnsi="Garamond" w:cs="Times New Roman"/>
          <w:sz w:val="22"/>
          <w:szCs w:val="22"/>
          <w:lang w:eastAsia="zh-CN"/>
        </w:rPr>
        <w:t>nine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 years of professional experience in software development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>, including 6 years of Java</w:t>
      </w:r>
      <w:r w:rsidR="00193949">
        <w:rPr>
          <w:rFonts w:ascii="Garamond" w:hAnsi="Garamond" w:cs="Times New Roman"/>
          <w:sz w:val="22"/>
          <w:szCs w:val="22"/>
          <w:lang w:eastAsia="zh-CN"/>
        </w:rPr>
        <w:t>,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 xml:space="preserve"> 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3 years of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Coldfusion</w:t>
      </w:r>
      <w:proofErr w:type="spellEnd"/>
      <w:r w:rsidR="00193949">
        <w:rPr>
          <w:rFonts w:ascii="Garamond" w:hAnsi="Garamond" w:cs="Times New Roman"/>
          <w:sz w:val="22"/>
          <w:szCs w:val="22"/>
          <w:lang w:eastAsia="zh-CN"/>
        </w:rPr>
        <w:t xml:space="preserve"> and 1 year of Research &amp; Development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. Going through many roles 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 xml:space="preserve">such as 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developer,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 xml:space="preserve"> team leader, and technical leader has given</w:t>
      </w:r>
      <w:r w:rsidR="00193949">
        <w:rPr>
          <w:rFonts w:ascii="Garamond" w:hAnsi="Garamond" w:cs="Times New Roman"/>
          <w:sz w:val="22"/>
          <w:szCs w:val="22"/>
          <w:lang w:eastAsia="zh-CN"/>
        </w:rPr>
        <w:t xml:space="preserve"> 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 xml:space="preserve">me a strong understanding of the 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developme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>nt life-cycle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. I often try to find the best solution to resolve a problem and sugg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 xml:space="preserve">est it to our customers. My goal 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is 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 xml:space="preserve">always to 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keep good communication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>s</w:t>
      </w:r>
      <w:r w:rsidR="00193949">
        <w:rPr>
          <w:rFonts w:ascii="Garamond" w:hAnsi="Garamond" w:cs="Times New Roman"/>
          <w:sz w:val="22"/>
          <w:szCs w:val="22"/>
          <w:lang w:eastAsia="zh-CN"/>
        </w:rPr>
        <w:t xml:space="preserve"> 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 xml:space="preserve">between client and the team; 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I believe that is the key to o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 xml:space="preserve">pen, 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good cooperation and that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 xml:space="preserve"> it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 is 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 xml:space="preserve">a 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good 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>foundation to have both sides contribute to the project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. I </w:t>
      </w:r>
      <w:r w:rsidR="00C61550">
        <w:rPr>
          <w:rFonts w:ascii="Garamond" w:hAnsi="Garamond" w:cs="Times New Roman"/>
          <w:sz w:val="22"/>
          <w:szCs w:val="22"/>
          <w:lang w:eastAsia="zh-CN"/>
        </w:rPr>
        <w:t>am f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>ocused on</w:t>
      </w:r>
      <w:r w:rsidR="00193949">
        <w:rPr>
          <w:rFonts w:ascii="Garamond" w:hAnsi="Garamond" w:cs="Times New Roman"/>
          <w:sz w:val="22"/>
          <w:szCs w:val="22"/>
          <w:lang w:eastAsia="zh-CN"/>
        </w:rPr>
        <w:t xml:space="preserve"> 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 xml:space="preserve">delivering top 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quality and </w:t>
      </w:r>
      <w:r w:rsidR="00C61550" w:rsidRPr="00C61550">
        <w:rPr>
          <w:rFonts w:ascii="Garamond" w:hAnsi="Garamond" w:cs="Times New Roman"/>
          <w:sz w:val="22"/>
          <w:szCs w:val="22"/>
          <w:lang w:eastAsia="zh-CN"/>
        </w:rPr>
        <w:t>meeting project deadlines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.</w:t>
      </w:r>
    </w:p>
    <w:p w:rsidR="00330FB5" w:rsidRPr="0047353E" w:rsidRDefault="00330FB5" w:rsidP="00330FB5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330FB5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26"/>
          <w:szCs w:val="26"/>
          <w:lang w:eastAsia="zh-CN"/>
        </w:rPr>
      </w:pPr>
      <w:r w:rsidRPr="00330FB5">
        <w:rPr>
          <w:rFonts w:ascii="Garamond" w:hAnsi="Garamond" w:cs="Times New Roman"/>
          <w:b/>
          <w:sz w:val="26"/>
          <w:szCs w:val="26"/>
          <w:lang w:eastAsia="zh-CN"/>
        </w:rPr>
        <w:t>Technical Proficiencies</w:t>
      </w:r>
    </w:p>
    <w:p w:rsidR="00330FB5" w:rsidRPr="00C61550" w:rsidRDefault="00330FB5" w:rsidP="00330FB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C61550">
        <w:rPr>
          <w:rFonts w:ascii="Garamond" w:hAnsi="Garamond" w:cs="Times New Roman"/>
          <w:sz w:val="22"/>
          <w:szCs w:val="22"/>
          <w:lang w:eastAsia="zh-CN"/>
        </w:rPr>
        <w:t>Java</w:t>
      </w:r>
      <w:r w:rsidR="00D73E73">
        <w:rPr>
          <w:rFonts w:ascii="Garamond" w:hAnsi="Garamond" w:cs="Times New Roman"/>
          <w:sz w:val="22"/>
          <w:szCs w:val="22"/>
          <w:lang w:eastAsia="zh-CN"/>
        </w:rPr>
        <w:t xml:space="preserve"> 6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Spring</w:t>
      </w:r>
      <w:r w:rsidR="00D73E73">
        <w:rPr>
          <w:rFonts w:ascii="Garamond" w:hAnsi="Garamond" w:cs="Times New Roman"/>
          <w:sz w:val="22"/>
          <w:szCs w:val="22"/>
          <w:lang w:eastAsia="zh-CN"/>
        </w:rPr>
        <w:t xml:space="preserve"> 3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Hibernate</w:t>
      </w:r>
      <w:r w:rsidR="00A23616">
        <w:rPr>
          <w:rFonts w:ascii="Garamond" w:hAnsi="Garamond" w:cs="Times New Roman"/>
          <w:sz w:val="22"/>
          <w:szCs w:val="22"/>
          <w:lang w:eastAsia="zh-CN"/>
        </w:rPr>
        <w:t xml:space="preserve"> 3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Lucene</w:t>
      </w:r>
      <w:proofErr w:type="spellEnd"/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 Search,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jBPM</w:t>
      </w:r>
      <w:proofErr w:type="spellEnd"/>
      <w:r w:rsidR="00963CE4">
        <w:rPr>
          <w:rFonts w:ascii="Garamond" w:hAnsi="Garamond" w:cs="Times New Roman"/>
          <w:sz w:val="22"/>
          <w:szCs w:val="22"/>
          <w:lang w:eastAsia="zh-CN"/>
        </w:rPr>
        <w:t xml:space="preserve"> 4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C#, C/C++, MVC</w:t>
      </w:r>
    </w:p>
    <w:p w:rsidR="00330FB5" w:rsidRPr="00C61550" w:rsidRDefault="00330FB5" w:rsidP="00330FB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C61550">
        <w:rPr>
          <w:rFonts w:ascii="Garamond" w:hAnsi="Garamond" w:cs="Times New Roman"/>
          <w:sz w:val="22"/>
          <w:szCs w:val="22"/>
          <w:lang w:eastAsia="zh-CN"/>
        </w:rPr>
        <w:t>JSP</w:t>
      </w:r>
      <w:r w:rsidR="00237137">
        <w:rPr>
          <w:rFonts w:ascii="Garamond" w:hAnsi="Garamond" w:cs="Times New Roman"/>
          <w:sz w:val="22"/>
          <w:szCs w:val="22"/>
          <w:lang w:eastAsia="zh-CN"/>
        </w:rPr>
        <w:t xml:space="preserve"> 2.0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Servlet</w:t>
      </w:r>
      <w:r w:rsidR="00453E3B">
        <w:rPr>
          <w:rFonts w:ascii="Garamond" w:hAnsi="Garamond" w:cs="Times New Roman"/>
          <w:sz w:val="22"/>
          <w:szCs w:val="22"/>
          <w:lang w:eastAsia="zh-CN"/>
        </w:rPr>
        <w:t xml:space="preserve"> 3.0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Coldfusion</w:t>
      </w:r>
      <w:proofErr w:type="spellEnd"/>
      <w:r w:rsidR="00162AD8">
        <w:rPr>
          <w:rFonts w:ascii="Garamond" w:hAnsi="Garamond" w:cs="Times New Roman"/>
          <w:sz w:val="22"/>
          <w:szCs w:val="22"/>
          <w:lang w:eastAsia="zh-CN"/>
        </w:rPr>
        <w:t xml:space="preserve"> 7</w:t>
      </w:r>
      <w:r w:rsidR="00440EC4">
        <w:rPr>
          <w:rFonts w:ascii="Garamond" w:hAnsi="Garamond" w:cs="Times New Roman"/>
          <w:sz w:val="22"/>
          <w:szCs w:val="22"/>
          <w:lang w:eastAsia="zh-CN"/>
        </w:rPr>
        <w:t>.0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JSF</w:t>
      </w:r>
      <w:r w:rsidR="00162AD8">
        <w:rPr>
          <w:rFonts w:ascii="Garamond" w:hAnsi="Garamond" w:cs="Times New Roman"/>
          <w:sz w:val="22"/>
          <w:szCs w:val="22"/>
          <w:lang w:eastAsia="zh-CN"/>
        </w:rPr>
        <w:t xml:space="preserve"> 2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ICEfaces</w:t>
      </w:r>
      <w:proofErr w:type="spellEnd"/>
      <w:r w:rsidR="00E13FF6">
        <w:rPr>
          <w:rFonts w:ascii="Garamond" w:hAnsi="Garamond" w:cs="Times New Roman"/>
          <w:sz w:val="22"/>
          <w:szCs w:val="22"/>
          <w:lang w:eastAsia="zh-CN"/>
        </w:rPr>
        <w:t xml:space="preserve"> 3</w:t>
      </w:r>
    </w:p>
    <w:p w:rsidR="00330FB5" w:rsidRPr="00C61550" w:rsidRDefault="00330FB5" w:rsidP="00330FB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C61550">
        <w:rPr>
          <w:rFonts w:ascii="Garamond" w:hAnsi="Garamond" w:cs="Times New Roman"/>
          <w:sz w:val="22"/>
          <w:szCs w:val="22"/>
          <w:lang w:eastAsia="zh-CN"/>
        </w:rPr>
        <w:t>HTML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</w:t>
      </w:r>
      <w:r w:rsidR="00193949">
        <w:rPr>
          <w:rFonts w:ascii="Garamond" w:hAnsi="Garamond" w:cs="Times New Roman"/>
          <w:sz w:val="22"/>
          <w:szCs w:val="22"/>
          <w:lang w:eastAsia="zh-CN"/>
        </w:rPr>
        <w:t>5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CSS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3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, JavaScript,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Jquery</w:t>
      </w:r>
      <w:proofErr w:type="spellEnd"/>
      <w:r w:rsidR="007E3478">
        <w:rPr>
          <w:rFonts w:ascii="Garamond" w:hAnsi="Garamond" w:cs="Times New Roman"/>
          <w:sz w:val="22"/>
          <w:szCs w:val="22"/>
          <w:lang w:eastAsia="zh-CN"/>
        </w:rPr>
        <w:t xml:space="preserve"> 1.6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ExtJS</w:t>
      </w:r>
      <w:proofErr w:type="spellEnd"/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4</w:t>
      </w:r>
      <w:r w:rsidR="007E3478">
        <w:rPr>
          <w:rFonts w:ascii="Garamond" w:hAnsi="Garamond" w:cs="Times New Roman"/>
          <w:sz w:val="22"/>
          <w:szCs w:val="22"/>
          <w:lang w:eastAsia="zh-CN"/>
        </w:rPr>
        <w:t>.1.3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="002B72CD">
        <w:rPr>
          <w:rFonts w:ascii="Garamond" w:hAnsi="Garamond" w:cs="Times New Roman"/>
          <w:sz w:val="22"/>
          <w:szCs w:val="22"/>
          <w:lang w:eastAsia="zh-CN"/>
        </w:rPr>
        <w:t>AngularJS</w:t>
      </w:r>
      <w:proofErr w:type="spellEnd"/>
      <w:r w:rsidR="002B72CD">
        <w:rPr>
          <w:rFonts w:ascii="Garamond" w:hAnsi="Garamond" w:cs="Times New Roman"/>
          <w:sz w:val="22"/>
          <w:szCs w:val="22"/>
          <w:lang w:eastAsia="zh-CN"/>
        </w:rPr>
        <w:t xml:space="preserve"> 1.2.6, </w:t>
      </w:r>
      <w:proofErr w:type="spellStart"/>
      <w:r w:rsidR="00964DCF">
        <w:rPr>
          <w:rFonts w:ascii="Garamond" w:hAnsi="Garamond" w:cs="Times New Roman"/>
          <w:sz w:val="22"/>
          <w:szCs w:val="22"/>
          <w:lang w:eastAsia="zh-CN"/>
        </w:rPr>
        <w:t>NodeJS</w:t>
      </w:r>
      <w:proofErr w:type="spellEnd"/>
      <w:r w:rsidR="00964DCF">
        <w:rPr>
          <w:rFonts w:ascii="Garamond" w:hAnsi="Garamond" w:cs="Times New Roman"/>
          <w:sz w:val="22"/>
          <w:szCs w:val="22"/>
          <w:lang w:eastAsia="zh-CN"/>
        </w:rPr>
        <w:t xml:space="preserve"> 0.10, 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DWR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</w:t>
      </w:r>
      <w:r w:rsidR="00C31D8F">
        <w:rPr>
          <w:rFonts w:ascii="Garamond" w:hAnsi="Garamond" w:cs="Times New Roman"/>
          <w:sz w:val="22"/>
          <w:szCs w:val="22"/>
          <w:lang w:eastAsia="zh-CN"/>
        </w:rPr>
        <w:t>2.0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AJAX, JSON, XML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1.0</w:t>
      </w:r>
    </w:p>
    <w:p w:rsidR="00330FB5" w:rsidRPr="00C61550" w:rsidRDefault="00330FB5" w:rsidP="00330FB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Liferay</w:t>
      </w:r>
      <w:proofErr w:type="spellEnd"/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6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Velocity, Eclipse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Juno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Redmine</w:t>
      </w:r>
      <w:proofErr w:type="spellEnd"/>
      <w:r w:rsidRPr="00C61550">
        <w:rPr>
          <w:rFonts w:ascii="Garamond" w:hAnsi="Garamond" w:cs="Times New Roman"/>
          <w:sz w:val="22"/>
          <w:szCs w:val="22"/>
          <w:lang w:eastAsia="zh-CN"/>
        </w:rPr>
        <w:t>, Visual Studio 2005, Dreamweaver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8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Ant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1.7.0</w:t>
      </w:r>
    </w:p>
    <w:p w:rsidR="00330FB5" w:rsidRPr="00C61550" w:rsidRDefault="00330FB5" w:rsidP="00330FB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C61550">
        <w:rPr>
          <w:rFonts w:ascii="Garamond" w:hAnsi="Garamond" w:cs="Times New Roman"/>
          <w:sz w:val="22"/>
          <w:szCs w:val="22"/>
          <w:lang w:eastAsia="zh-CN"/>
        </w:rPr>
        <w:t>BIRT reports, RTF Template reports, POI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3.x</w:t>
      </w:r>
    </w:p>
    <w:p w:rsidR="00330FB5" w:rsidRPr="00C61550" w:rsidRDefault="00330FB5" w:rsidP="00330FB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C61550">
        <w:rPr>
          <w:rFonts w:ascii="Garamond" w:hAnsi="Garamond" w:cs="Times New Roman"/>
          <w:sz w:val="22"/>
          <w:szCs w:val="22"/>
          <w:lang w:eastAsia="zh-CN"/>
        </w:rPr>
        <w:t>SQL Server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2008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MySQL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5.5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PostgreSQL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9.1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MS Access</w:t>
      </w:r>
      <w:r w:rsidR="00E35C5B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="00E35C5B">
        <w:rPr>
          <w:rFonts w:ascii="Garamond" w:hAnsi="Garamond" w:cs="Times New Roman"/>
          <w:sz w:val="22"/>
          <w:szCs w:val="22"/>
          <w:lang w:eastAsia="zh-CN"/>
        </w:rPr>
        <w:t>MongoDB</w:t>
      </w:r>
      <w:proofErr w:type="spellEnd"/>
      <w:r w:rsidR="000C4D27">
        <w:rPr>
          <w:rFonts w:ascii="Garamond" w:hAnsi="Garamond" w:cs="Times New Roman"/>
          <w:sz w:val="22"/>
          <w:szCs w:val="22"/>
          <w:lang w:eastAsia="zh-CN"/>
        </w:rPr>
        <w:t xml:space="preserve"> 2.6</w:t>
      </w:r>
    </w:p>
    <w:p w:rsidR="00330FB5" w:rsidRPr="00C61550" w:rsidRDefault="00330FB5" w:rsidP="00330FB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C61550">
        <w:rPr>
          <w:rFonts w:ascii="Garamond" w:hAnsi="Garamond" w:cs="Times New Roman"/>
          <w:sz w:val="22"/>
          <w:szCs w:val="22"/>
          <w:lang w:eastAsia="zh-CN"/>
        </w:rPr>
        <w:t>Tomcat</w:t>
      </w:r>
      <w:r w:rsidR="003F67DE">
        <w:rPr>
          <w:rFonts w:ascii="Garamond" w:hAnsi="Garamond" w:cs="Times New Roman"/>
          <w:sz w:val="22"/>
          <w:szCs w:val="22"/>
          <w:lang w:eastAsia="zh-CN"/>
        </w:rPr>
        <w:t xml:space="preserve"> 7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JBoss</w:t>
      </w:r>
      <w:proofErr w:type="spellEnd"/>
      <w:r w:rsidR="00440EC4">
        <w:rPr>
          <w:rFonts w:ascii="Garamond" w:hAnsi="Garamond" w:cs="Times New Roman"/>
          <w:sz w:val="22"/>
          <w:szCs w:val="22"/>
          <w:lang w:eastAsia="zh-CN"/>
        </w:rPr>
        <w:t xml:space="preserve"> 7.1.1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Coldfusion</w:t>
      </w:r>
      <w:proofErr w:type="spellEnd"/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 Server</w:t>
      </w:r>
      <w:r w:rsidR="00440EC4">
        <w:rPr>
          <w:rFonts w:ascii="Garamond" w:hAnsi="Garamond" w:cs="Times New Roman"/>
          <w:sz w:val="22"/>
          <w:szCs w:val="22"/>
          <w:lang w:eastAsia="zh-CN"/>
        </w:rPr>
        <w:t xml:space="preserve"> 7.0</w:t>
      </w:r>
    </w:p>
    <w:p w:rsidR="00330FB5" w:rsidRPr="00C61550" w:rsidRDefault="00330FB5" w:rsidP="00330FB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C61550">
        <w:rPr>
          <w:rFonts w:ascii="Garamond" w:hAnsi="Garamond" w:cs="Times New Roman"/>
          <w:sz w:val="22"/>
          <w:szCs w:val="22"/>
          <w:lang w:eastAsia="zh-CN"/>
        </w:rPr>
        <w:t>SVN</w:t>
      </w:r>
      <w:r w:rsidR="00440EC4">
        <w:rPr>
          <w:rFonts w:ascii="Garamond" w:hAnsi="Garamond" w:cs="Times New Roman"/>
          <w:sz w:val="22"/>
          <w:szCs w:val="22"/>
          <w:lang w:eastAsia="zh-CN"/>
        </w:rPr>
        <w:t xml:space="preserve"> 1.7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>, GIT</w:t>
      </w:r>
      <w:r w:rsidR="00440EC4">
        <w:rPr>
          <w:rFonts w:ascii="Garamond" w:hAnsi="Garamond" w:cs="Times New Roman"/>
          <w:sz w:val="22"/>
          <w:szCs w:val="22"/>
          <w:lang w:eastAsia="zh-CN"/>
        </w:rPr>
        <w:t xml:space="preserve"> 1.8.4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, Microsoft Visual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Sourcesafe</w:t>
      </w:r>
      <w:proofErr w:type="spellEnd"/>
      <w:r w:rsidR="00440EC4">
        <w:rPr>
          <w:rFonts w:ascii="Garamond" w:hAnsi="Garamond" w:cs="Times New Roman"/>
          <w:sz w:val="22"/>
          <w:szCs w:val="22"/>
          <w:lang w:eastAsia="zh-CN"/>
        </w:rPr>
        <w:t xml:space="preserve"> 6.0</w:t>
      </w:r>
      <w:r w:rsidRPr="00C61550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C61550">
        <w:rPr>
          <w:rFonts w:ascii="Garamond" w:hAnsi="Garamond" w:cs="Times New Roman"/>
          <w:sz w:val="22"/>
          <w:szCs w:val="22"/>
          <w:lang w:eastAsia="zh-CN"/>
        </w:rPr>
        <w:t>SourceTree</w:t>
      </w:r>
      <w:proofErr w:type="spellEnd"/>
    </w:p>
    <w:p w:rsidR="00330FB5" w:rsidRPr="0047353E" w:rsidRDefault="00330FB5" w:rsidP="00330FB5">
      <w:pPr>
        <w:pStyle w:val="ListParagraph"/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47353E" w:rsidRDefault="00330FB5" w:rsidP="00330FB5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330FB5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26"/>
          <w:szCs w:val="26"/>
          <w:lang w:eastAsia="zh-CN"/>
        </w:rPr>
      </w:pPr>
      <w:r w:rsidRPr="00330FB5">
        <w:rPr>
          <w:rFonts w:ascii="Garamond" w:hAnsi="Garamond" w:cs="Times New Roman"/>
          <w:b/>
          <w:sz w:val="26"/>
          <w:szCs w:val="26"/>
          <w:lang w:eastAsia="zh-CN"/>
        </w:rPr>
        <w:t>Professional Experience</w:t>
      </w:r>
    </w:p>
    <w:p w:rsidR="00330FB5" w:rsidRPr="0047353E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16"/>
          <w:szCs w:val="16"/>
          <w:lang w:eastAsia="zh-CN"/>
        </w:rPr>
      </w:pPr>
    </w:p>
    <w:p w:rsidR="00330FB5" w:rsidRPr="00330FB5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26"/>
          <w:szCs w:val="26"/>
          <w:lang w:eastAsia="zh-CN"/>
        </w:rPr>
      </w:pPr>
      <w:r>
        <w:rPr>
          <w:rFonts w:ascii="Garamond" w:hAnsi="Garamond" w:cs="Times New Roman"/>
          <w:b/>
          <w:sz w:val="26"/>
          <w:szCs w:val="26"/>
          <w:lang w:eastAsia="zh-CN"/>
        </w:rPr>
        <w:t xml:space="preserve">Windward Systems Bench Candidate </w:t>
      </w:r>
      <w:r>
        <w:rPr>
          <w:rFonts w:ascii="Garamond" w:hAnsi="Garamond" w:cs="Times New Roman"/>
          <w:b/>
          <w:sz w:val="26"/>
          <w:szCs w:val="26"/>
          <w:lang w:eastAsia="zh-CN"/>
        </w:rPr>
        <w:tab/>
      </w:r>
      <w:r>
        <w:rPr>
          <w:rFonts w:ascii="Garamond" w:hAnsi="Garamond" w:cs="Times New Roman"/>
          <w:b/>
          <w:sz w:val="26"/>
          <w:szCs w:val="26"/>
          <w:lang w:eastAsia="zh-CN"/>
        </w:rPr>
        <w:tab/>
      </w:r>
      <w:r>
        <w:rPr>
          <w:rFonts w:ascii="Garamond" w:hAnsi="Garamond" w:cs="Times New Roman"/>
          <w:b/>
          <w:sz w:val="26"/>
          <w:szCs w:val="26"/>
          <w:lang w:eastAsia="zh-CN"/>
        </w:rPr>
        <w:tab/>
        <w:t xml:space="preserve">                       Apr. 2013 - </w:t>
      </w:r>
      <w:r w:rsidRPr="00330FB5">
        <w:rPr>
          <w:rFonts w:ascii="Garamond" w:hAnsi="Garamond" w:cs="Times New Roman"/>
          <w:b/>
          <w:sz w:val="26"/>
          <w:szCs w:val="26"/>
          <w:lang w:eastAsia="zh-CN"/>
        </w:rPr>
        <w:t>Present</w:t>
      </w:r>
    </w:p>
    <w:p w:rsidR="00330FB5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i/>
          <w:sz w:val="26"/>
          <w:szCs w:val="26"/>
          <w:lang w:eastAsia="zh-CN"/>
        </w:rPr>
      </w:pPr>
      <w:r>
        <w:rPr>
          <w:rFonts w:ascii="Garamond" w:hAnsi="Garamond" w:cs="Times New Roman"/>
          <w:i/>
          <w:sz w:val="26"/>
          <w:szCs w:val="26"/>
          <w:lang w:eastAsia="zh-CN"/>
        </w:rPr>
        <w:t>Developer</w:t>
      </w:r>
      <w:r w:rsidR="008D3097">
        <w:rPr>
          <w:rFonts w:ascii="Garamond" w:hAnsi="Garamond" w:cs="Times New Roman"/>
          <w:i/>
          <w:sz w:val="26"/>
          <w:szCs w:val="26"/>
          <w:lang w:eastAsia="zh-CN"/>
        </w:rPr>
        <w:t xml:space="preserve"> /</w:t>
      </w:r>
      <w:r w:rsidR="00C222BD">
        <w:rPr>
          <w:rFonts w:ascii="Garamond" w:hAnsi="Garamond" w:cs="Times New Roman"/>
          <w:i/>
          <w:sz w:val="26"/>
          <w:szCs w:val="26"/>
          <w:lang w:eastAsia="zh-CN"/>
        </w:rPr>
        <w:t xml:space="preserve"> Researcher</w:t>
      </w:r>
    </w:p>
    <w:p w:rsidR="00330FB5" w:rsidRPr="0047353E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i/>
          <w:sz w:val="16"/>
          <w:szCs w:val="16"/>
          <w:lang w:eastAsia="zh-CN"/>
        </w:rPr>
      </w:pPr>
    </w:p>
    <w:p w:rsidR="00083AD4" w:rsidRPr="009204A5" w:rsidRDefault="00083AD4" w:rsidP="00083AD4">
      <w:pPr>
        <w:rPr>
          <w:rFonts w:ascii="Garamond" w:hAnsi="Garamond" w:cs="Times New Roman"/>
          <w:sz w:val="22"/>
          <w:szCs w:val="22"/>
          <w:u w:val="single"/>
        </w:rPr>
      </w:pPr>
      <w:r>
        <w:rPr>
          <w:rFonts w:ascii="Garamond" w:hAnsi="Garamond" w:cs="Times New Roman"/>
          <w:b/>
          <w:sz w:val="22"/>
          <w:szCs w:val="22"/>
          <w:u w:val="single"/>
        </w:rPr>
        <w:t>R&amp;D</w:t>
      </w:r>
      <w:r>
        <w:rPr>
          <w:rFonts w:ascii="Garamond" w:hAnsi="Garamond" w:cs="Times New Roman"/>
          <w:b/>
          <w:sz w:val="22"/>
          <w:szCs w:val="22"/>
          <w:u w:val="single"/>
        </w:rPr>
        <w:t xml:space="preserve"> </w:t>
      </w:r>
      <w:r>
        <w:rPr>
          <w:rFonts w:ascii="Garamond" w:hAnsi="Garamond" w:cs="Times New Roman"/>
          <w:b/>
          <w:sz w:val="22"/>
          <w:szCs w:val="22"/>
          <w:u w:val="single"/>
        </w:rPr>
        <w:t>–</w:t>
      </w:r>
      <w:r>
        <w:rPr>
          <w:rFonts w:ascii="Garamond" w:hAnsi="Garamond" w:cs="Times New Roman"/>
          <w:b/>
          <w:sz w:val="22"/>
          <w:szCs w:val="22"/>
          <w:u w:val="single"/>
        </w:rPr>
        <w:t xml:space="preserve"> </w:t>
      </w:r>
      <w:r>
        <w:rPr>
          <w:rFonts w:ascii="Garamond" w:hAnsi="Garamond" w:cs="Times New Roman"/>
          <w:i/>
          <w:sz w:val="22"/>
          <w:szCs w:val="22"/>
          <w:u w:val="single"/>
        </w:rPr>
        <w:t>Research and Development</w:t>
      </w:r>
    </w:p>
    <w:p w:rsidR="00083AD4" w:rsidRPr="00B96C6D" w:rsidRDefault="00083AD4" w:rsidP="00083AD4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</w:rPr>
        <w:t>Researcher</w:t>
      </w:r>
    </w:p>
    <w:p w:rsidR="00083AD4" w:rsidRPr="0047353E" w:rsidRDefault="00083AD4" w:rsidP="00083AD4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083AD4" w:rsidRDefault="00083AD4" w:rsidP="00083AD4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I have worked for </w:t>
      </w:r>
      <w:r w:rsidR="00D85317">
        <w:rPr>
          <w:rFonts w:ascii="Garamond" w:hAnsi="Garamond" w:cs="Times New Roman"/>
          <w:sz w:val="22"/>
          <w:szCs w:val="22"/>
        </w:rPr>
        <w:t>this team about one year</w:t>
      </w:r>
      <w:r>
        <w:rPr>
          <w:rFonts w:ascii="Garamond" w:hAnsi="Garamond" w:cs="Times New Roman"/>
          <w:sz w:val="22"/>
          <w:szCs w:val="22"/>
        </w:rPr>
        <w:t xml:space="preserve">. </w:t>
      </w:r>
      <w:r w:rsidR="00D85317">
        <w:rPr>
          <w:rFonts w:ascii="Garamond" w:hAnsi="Garamond" w:cs="Times New Roman"/>
          <w:sz w:val="22"/>
          <w:szCs w:val="22"/>
        </w:rPr>
        <w:t xml:space="preserve">My team has three people. I have two main responsibilities: reviewing code for almost projects, researching new technologies and training for other people in </w:t>
      </w:r>
      <w:r w:rsidR="009C2C43">
        <w:rPr>
          <w:rFonts w:ascii="Garamond" w:hAnsi="Garamond" w:cs="Times New Roman"/>
          <w:sz w:val="22"/>
          <w:szCs w:val="22"/>
        </w:rPr>
        <w:t>our company</w:t>
      </w:r>
      <w:r>
        <w:rPr>
          <w:rFonts w:ascii="Garamond" w:hAnsi="Garamond" w:cs="Times New Roman"/>
          <w:sz w:val="22"/>
          <w:szCs w:val="22"/>
        </w:rPr>
        <w:t>.</w:t>
      </w:r>
    </w:p>
    <w:p w:rsidR="00083AD4" w:rsidRPr="0047353E" w:rsidRDefault="00083AD4" w:rsidP="00083AD4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083AD4" w:rsidRPr="0047353E" w:rsidRDefault="00083AD4" w:rsidP="00083AD4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47353E">
        <w:rPr>
          <w:rFonts w:ascii="Garamond" w:hAnsi="Garamond" w:cs="Times New Roman"/>
          <w:sz w:val="22"/>
          <w:szCs w:val="22"/>
          <w:lang w:eastAsia="zh-CN"/>
        </w:rPr>
        <w:t>My role and responsibilities were as follows:</w:t>
      </w:r>
    </w:p>
    <w:p w:rsidR="00083AD4" w:rsidRDefault="00C70779" w:rsidP="00083AD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Researching new technologies</w:t>
      </w:r>
    </w:p>
    <w:p w:rsidR="00083AD4" w:rsidRDefault="00C70779" w:rsidP="00083AD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Training new technologies for other people</w:t>
      </w:r>
    </w:p>
    <w:p w:rsidR="00C70779" w:rsidRDefault="00C70779" w:rsidP="00083AD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Building Review Code rules</w:t>
      </w:r>
    </w:p>
    <w:p w:rsidR="00083AD4" w:rsidRDefault="00C70779" w:rsidP="00083AD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Reviewing code for other projects</w:t>
      </w:r>
    </w:p>
    <w:p w:rsidR="00083AD4" w:rsidRPr="00C70779" w:rsidRDefault="00C70779" w:rsidP="00C7077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Requiring developers to fix code problems</w:t>
      </w:r>
    </w:p>
    <w:p w:rsidR="00083AD4" w:rsidRPr="0047353E" w:rsidRDefault="00083AD4" w:rsidP="00083AD4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083AD4" w:rsidRPr="0047353E" w:rsidRDefault="00083AD4" w:rsidP="00083AD4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47353E">
        <w:rPr>
          <w:rFonts w:ascii="Garamond" w:hAnsi="Garamond" w:cs="Times New Roman"/>
          <w:sz w:val="22"/>
          <w:szCs w:val="22"/>
          <w:lang w:eastAsia="zh-CN"/>
        </w:rPr>
        <w:t>Technologies Utilized:</w:t>
      </w:r>
    </w:p>
    <w:p w:rsidR="00083AD4" w:rsidRPr="00B96C6D" w:rsidRDefault="007C0464" w:rsidP="00083AD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Clean code: writing code for human</w:t>
      </w:r>
    </w:p>
    <w:p w:rsidR="00985714" w:rsidRPr="00063589" w:rsidRDefault="00063589" w:rsidP="00985C8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b/>
          <w:sz w:val="22"/>
          <w:szCs w:val="22"/>
          <w:u w:val="single"/>
        </w:rPr>
      </w:pPr>
      <w:proofErr w:type="spellStart"/>
      <w:r>
        <w:rPr>
          <w:rFonts w:ascii="Garamond" w:hAnsi="Garamond" w:cs="Times New Roman"/>
          <w:sz w:val="22"/>
          <w:szCs w:val="22"/>
        </w:rPr>
        <w:t>AngularJS</w:t>
      </w:r>
      <w:proofErr w:type="spellEnd"/>
      <w:r>
        <w:rPr>
          <w:rFonts w:ascii="Garamond" w:hAnsi="Garamond" w:cs="Times New Roman"/>
          <w:sz w:val="22"/>
          <w:szCs w:val="22"/>
        </w:rPr>
        <w:t xml:space="preserve"> fundamental</w:t>
      </w:r>
    </w:p>
    <w:p w:rsidR="00063589" w:rsidRPr="00985714" w:rsidRDefault="00063589" w:rsidP="00985C8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b/>
          <w:sz w:val="22"/>
          <w:szCs w:val="22"/>
          <w:u w:val="single"/>
        </w:rPr>
      </w:pPr>
      <w:proofErr w:type="spellStart"/>
      <w:r>
        <w:rPr>
          <w:rFonts w:ascii="Garamond" w:hAnsi="Garamond" w:cs="Times New Roman"/>
          <w:sz w:val="22"/>
          <w:szCs w:val="22"/>
        </w:rPr>
        <w:t>AngularJS</w:t>
      </w:r>
      <w:proofErr w:type="spellEnd"/>
      <w:r>
        <w:rPr>
          <w:rFonts w:ascii="Garamond" w:hAnsi="Garamond" w:cs="Times New Roman"/>
          <w:sz w:val="22"/>
          <w:szCs w:val="22"/>
        </w:rPr>
        <w:t xml:space="preserve"> best practices</w:t>
      </w:r>
    </w:p>
    <w:p w:rsidR="00063589" w:rsidRPr="00063589" w:rsidRDefault="00063589" w:rsidP="0006358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b/>
          <w:sz w:val="22"/>
          <w:szCs w:val="22"/>
          <w:u w:val="single"/>
        </w:rPr>
      </w:pPr>
      <w:proofErr w:type="spellStart"/>
      <w:r>
        <w:rPr>
          <w:rFonts w:ascii="Garamond" w:hAnsi="Garamond" w:cs="Times New Roman"/>
          <w:sz w:val="22"/>
          <w:szCs w:val="22"/>
        </w:rPr>
        <w:t>MongoDD</w:t>
      </w:r>
      <w:proofErr w:type="spellEnd"/>
    </w:p>
    <w:p w:rsidR="00083AD4" w:rsidRPr="00063589" w:rsidRDefault="00063589" w:rsidP="00370DB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b/>
          <w:sz w:val="22"/>
          <w:szCs w:val="22"/>
          <w:u w:val="single"/>
        </w:rPr>
      </w:pPr>
      <w:proofErr w:type="spellStart"/>
      <w:r w:rsidRPr="00063589">
        <w:rPr>
          <w:rFonts w:ascii="Garamond" w:hAnsi="Garamond" w:cs="Times New Roman"/>
          <w:sz w:val="22"/>
          <w:szCs w:val="22"/>
        </w:rPr>
        <w:lastRenderedPageBreak/>
        <w:t>NodeJS</w:t>
      </w:r>
      <w:proofErr w:type="spellEnd"/>
      <w:r w:rsidRPr="00063589">
        <w:rPr>
          <w:rFonts w:ascii="Garamond" w:hAnsi="Garamond" w:cs="Times New Roman"/>
          <w:sz w:val="22"/>
          <w:szCs w:val="22"/>
        </w:rPr>
        <w:t>, NPM, Jade</w:t>
      </w:r>
    </w:p>
    <w:p w:rsidR="00330FB5" w:rsidRPr="009204A5" w:rsidRDefault="00330FB5" w:rsidP="00330FB5">
      <w:pPr>
        <w:rPr>
          <w:rFonts w:ascii="Garamond" w:hAnsi="Garamond" w:cs="Times New Roman"/>
          <w:sz w:val="22"/>
          <w:szCs w:val="22"/>
          <w:u w:val="single"/>
        </w:rPr>
      </w:pPr>
      <w:bookmarkStart w:id="0" w:name="_GoBack"/>
      <w:bookmarkEnd w:id="0"/>
      <w:r>
        <w:rPr>
          <w:rFonts w:ascii="Garamond" w:hAnsi="Garamond" w:cs="Times New Roman"/>
          <w:b/>
          <w:sz w:val="22"/>
          <w:szCs w:val="22"/>
          <w:u w:val="single"/>
        </w:rPr>
        <w:t xml:space="preserve">Digital Alchemy - </w:t>
      </w:r>
      <w:r w:rsidRPr="00B96C6D">
        <w:rPr>
          <w:rFonts w:ascii="Garamond" w:hAnsi="Garamond" w:cs="Times New Roman"/>
          <w:i/>
          <w:sz w:val="22"/>
          <w:szCs w:val="22"/>
          <w:u w:val="single"/>
        </w:rPr>
        <w:t>Message Stream Project (MSP)</w:t>
      </w:r>
      <w:r>
        <w:rPr>
          <w:rFonts w:ascii="Garamond" w:hAnsi="Garamond" w:cs="Times New Roman"/>
          <w:i/>
          <w:sz w:val="22"/>
          <w:szCs w:val="22"/>
          <w:u w:val="single"/>
        </w:rPr>
        <w:t>/</w:t>
      </w:r>
      <w:r w:rsidRPr="00B96C6D">
        <w:rPr>
          <w:rFonts w:ascii="Garamond" w:hAnsi="Garamond" w:cs="Times New Roman"/>
          <w:i/>
          <w:sz w:val="22"/>
          <w:szCs w:val="22"/>
          <w:u w:val="single"/>
        </w:rPr>
        <w:t xml:space="preserve"> Automatic </w:t>
      </w:r>
      <w:r>
        <w:rPr>
          <w:rFonts w:ascii="Garamond" w:hAnsi="Garamond" w:cs="Times New Roman"/>
          <w:i/>
          <w:sz w:val="22"/>
          <w:szCs w:val="22"/>
          <w:u w:val="single"/>
        </w:rPr>
        <w:t>Email Tool</w:t>
      </w:r>
    </w:p>
    <w:p w:rsidR="00330FB5" w:rsidRPr="00B96C6D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</w:rPr>
        <w:t>Developer</w:t>
      </w:r>
    </w:p>
    <w:p w:rsidR="00330FB5" w:rsidRPr="0047353E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Default="00330FB5" w:rsidP="00330FB5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I have worked for about fourteen months on this on-going, two-year project, as part of a team of 10 developers. My primary responsibility has been </w:t>
      </w:r>
      <w:r w:rsidR="00C61550">
        <w:rPr>
          <w:rFonts w:ascii="Garamond" w:hAnsi="Garamond" w:cs="Times New Roman"/>
          <w:sz w:val="22"/>
          <w:szCs w:val="22"/>
        </w:rPr>
        <w:t xml:space="preserve">maintaining the system as well as implementing new features and conducting investigations to improve overall performance. </w:t>
      </w:r>
      <w:r>
        <w:rPr>
          <w:rFonts w:ascii="Garamond" w:hAnsi="Garamond" w:cs="Times New Roman"/>
          <w:sz w:val="22"/>
          <w:szCs w:val="22"/>
        </w:rPr>
        <w:t xml:space="preserve">The project makes use of a third-party technology, Exact Target, and helps our client’s </w:t>
      </w:r>
      <w:r w:rsidRPr="001D6947">
        <w:rPr>
          <w:rFonts w:ascii="Garamond" w:hAnsi="Garamond" w:cs="Times New Roman"/>
          <w:sz w:val="22"/>
          <w:szCs w:val="22"/>
        </w:rPr>
        <w:t>user</w:t>
      </w:r>
      <w:r>
        <w:rPr>
          <w:rFonts w:ascii="Garamond" w:hAnsi="Garamond" w:cs="Times New Roman"/>
          <w:sz w:val="22"/>
          <w:szCs w:val="22"/>
        </w:rPr>
        <w:t>s</w:t>
      </w:r>
      <w:r w:rsidRPr="001D6947">
        <w:rPr>
          <w:rFonts w:ascii="Garamond" w:hAnsi="Garamond" w:cs="Times New Roman"/>
          <w:sz w:val="22"/>
          <w:szCs w:val="22"/>
        </w:rPr>
        <w:t xml:space="preserve"> to </w:t>
      </w:r>
      <w:r>
        <w:rPr>
          <w:rFonts w:ascii="Garamond" w:hAnsi="Garamond" w:cs="Times New Roman"/>
          <w:sz w:val="22"/>
          <w:szCs w:val="22"/>
        </w:rPr>
        <w:t>conduct email blast programs</w:t>
      </w:r>
      <w:r w:rsidRPr="001D6947">
        <w:rPr>
          <w:rFonts w:ascii="Garamond" w:hAnsi="Garamond" w:cs="Times New Roman"/>
          <w:sz w:val="22"/>
          <w:szCs w:val="22"/>
        </w:rPr>
        <w:t xml:space="preserve">. It </w:t>
      </w:r>
      <w:r>
        <w:rPr>
          <w:rFonts w:ascii="Garamond" w:hAnsi="Garamond" w:cs="Times New Roman"/>
          <w:sz w:val="22"/>
          <w:szCs w:val="22"/>
        </w:rPr>
        <w:t xml:space="preserve">also </w:t>
      </w:r>
      <w:r w:rsidRPr="001D6947">
        <w:rPr>
          <w:rFonts w:ascii="Garamond" w:hAnsi="Garamond" w:cs="Times New Roman"/>
          <w:sz w:val="22"/>
          <w:szCs w:val="22"/>
        </w:rPr>
        <w:t xml:space="preserve">provides </w:t>
      </w:r>
      <w:r>
        <w:rPr>
          <w:rFonts w:ascii="Garamond" w:hAnsi="Garamond" w:cs="Times New Roman"/>
          <w:sz w:val="22"/>
          <w:szCs w:val="22"/>
        </w:rPr>
        <w:t xml:space="preserve">reports and charts for users </w:t>
      </w:r>
      <w:r w:rsidRPr="001D6947">
        <w:rPr>
          <w:rFonts w:ascii="Garamond" w:hAnsi="Garamond" w:cs="Times New Roman"/>
          <w:sz w:val="22"/>
          <w:szCs w:val="22"/>
        </w:rPr>
        <w:t xml:space="preserve">to view the status of </w:t>
      </w:r>
      <w:r>
        <w:rPr>
          <w:rFonts w:ascii="Garamond" w:hAnsi="Garamond" w:cs="Times New Roman"/>
          <w:sz w:val="22"/>
          <w:szCs w:val="22"/>
        </w:rPr>
        <w:t>their e</w:t>
      </w:r>
      <w:r w:rsidRPr="001D6947">
        <w:rPr>
          <w:rFonts w:ascii="Garamond" w:hAnsi="Garamond" w:cs="Times New Roman"/>
          <w:sz w:val="22"/>
          <w:szCs w:val="22"/>
        </w:rPr>
        <w:t>mail</w:t>
      </w:r>
      <w:r>
        <w:rPr>
          <w:rFonts w:ascii="Garamond" w:hAnsi="Garamond" w:cs="Times New Roman"/>
          <w:sz w:val="22"/>
          <w:szCs w:val="22"/>
        </w:rPr>
        <w:t xml:space="preserve"> blast programs</w:t>
      </w:r>
      <w:r w:rsidRPr="001D6947">
        <w:rPr>
          <w:rFonts w:ascii="Garamond" w:hAnsi="Garamond" w:cs="Times New Roman"/>
          <w:sz w:val="22"/>
          <w:szCs w:val="22"/>
        </w:rPr>
        <w:t>.</w:t>
      </w:r>
      <w:r>
        <w:rPr>
          <w:rFonts w:ascii="Garamond" w:hAnsi="Garamond" w:cs="Times New Roman"/>
          <w:sz w:val="22"/>
          <w:szCs w:val="22"/>
        </w:rPr>
        <w:t xml:space="preserve"> By using this system, our customers can send one email to a hundred thousand recipients at the same time. We work with the third-party tool to create, modify and send email automatically. This project </w:t>
      </w:r>
      <w:r w:rsidR="00C61550">
        <w:rPr>
          <w:rFonts w:ascii="Garamond" w:hAnsi="Garamond" w:cs="Times New Roman"/>
          <w:sz w:val="22"/>
          <w:szCs w:val="22"/>
        </w:rPr>
        <w:t>uses the</w:t>
      </w:r>
      <w:r>
        <w:rPr>
          <w:rFonts w:ascii="Garamond" w:hAnsi="Garamond" w:cs="Times New Roman"/>
          <w:sz w:val="22"/>
          <w:szCs w:val="22"/>
        </w:rPr>
        <w:t xml:space="preserve"> Scrum methodology.</w:t>
      </w:r>
    </w:p>
    <w:p w:rsidR="00330FB5" w:rsidRPr="0047353E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47353E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47353E">
        <w:rPr>
          <w:rFonts w:ascii="Garamond" w:hAnsi="Garamond" w:cs="Times New Roman"/>
          <w:sz w:val="22"/>
          <w:szCs w:val="22"/>
          <w:lang w:eastAsia="zh-CN"/>
        </w:rPr>
        <w:t>My role and responsibilities were as follows:</w:t>
      </w:r>
    </w:p>
    <w:p w:rsidR="0047353E" w:rsidRDefault="0047353E" w:rsidP="0047353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Maintain older features to ensure strong continuing performance</w:t>
      </w:r>
    </w:p>
    <w:p w:rsidR="0047353E" w:rsidRDefault="0047353E" w:rsidP="0047353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Receive new requirements from customer, analyze and break it to small tasks</w:t>
      </w:r>
    </w:p>
    <w:p w:rsidR="0047353E" w:rsidRDefault="0047353E" w:rsidP="0047353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Implement new features as per customer requirements</w:t>
      </w:r>
    </w:p>
    <w:p w:rsidR="0047353E" w:rsidRDefault="0047353E" w:rsidP="0047353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Investigate the log to improve performance and prevent errors</w:t>
      </w:r>
    </w:p>
    <w:p w:rsidR="0047353E" w:rsidRPr="00C14D34" w:rsidRDefault="0047353E" w:rsidP="0047353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Create deployment archive to send to our customer</w:t>
      </w:r>
    </w:p>
    <w:p w:rsidR="00330FB5" w:rsidRPr="0047353E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47353E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47353E">
        <w:rPr>
          <w:rFonts w:ascii="Garamond" w:hAnsi="Garamond" w:cs="Times New Roman"/>
          <w:sz w:val="22"/>
          <w:szCs w:val="22"/>
          <w:lang w:eastAsia="zh-CN"/>
        </w:rPr>
        <w:t>Technologies Utilized:</w:t>
      </w:r>
    </w:p>
    <w:p w:rsidR="0047353E" w:rsidRPr="00B96C6D" w:rsidRDefault="0047353E" w:rsidP="0047353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Java, </w:t>
      </w:r>
      <w:proofErr w:type="spellStart"/>
      <w:r>
        <w:rPr>
          <w:rFonts w:ascii="Garamond" w:hAnsi="Garamond" w:cs="Times New Roman"/>
          <w:sz w:val="22"/>
          <w:szCs w:val="22"/>
        </w:rPr>
        <w:t>ExtJS</w:t>
      </w:r>
      <w:proofErr w:type="spellEnd"/>
      <w:r>
        <w:rPr>
          <w:rFonts w:ascii="Garamond" w:hAnsi="Garamond" w:cs="Times New Roman"/>
          <w:sz w:val="22"/>
          <w:szCs w:val="22"/>
        </w:rPr>
        <w:t>, JSP, CSS, Javascript, JSON</w:t>
      </w:r>
    </w:p>
    <w:p w:rsidR="0047353E" w:rsidRDefault="0047353E" w:rsidP="0047353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sz w:val="22"/>
          <w:szCs w:val="22"/>
        </w:rPr>
      </w:pPr>
      <w:r w:rsidRPr="00314B07">
        <w:rPr>
          <w:rFonts w:ascii="Garamond" w:hAnsi="Garamond" w:cs="Times New Roman"/>
          <w:sz w:val="22"/>
          <w:szCs w:val="22"/>
        </w:rPr>
        <w:t>MySQL</w:t>
      </w:r>
    </w:p>
    <w:p w:rsidR="0047353E" w:rsidRPr="00C61550" w:rsidRDefault="0047353E" w:rsidP="00C6155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GIT, Eclipse, </w:t>
      </w:r>
      <w:proofErr w:type="spellStart"/>
      <w:r>
        <w:rPr>
          <w:rFonts w:ascii="Garamond" w:hAnsi="Garamond" w:cs="Times New Roman"/>
          <w:sz w:val="22"/>
          <w:szCs w:val="22"/>
        </w:rPr>
        <w:t>Liferay</w:t>
      </w:r>
      <w:proofErr w:type="spellEnd"/>
      <w:r>
        <w:rPr>
          <w:rFonts w:ascii="Garamond" w:hAnsi="Garamond" w:cs="Times New Roman"/>
          <w:sz w:val="22"/>
          <w:szCs w:val="22"/>
        </w:rPr>
        <w:t xml:space="preserve"> IDE</w:t>
      </w:r>
      <w:r w:rsidR="00C61550">
        <w:rPr>
          <w:rFonts w:ascii="Garamond" w:hAnsi="Garamond" w:cs="Times New Roman"/>
          <w:sz w:val="22"/>
          <w:szCs w:val="22"/>
        </w:rPr>
        <w:t xml:space="preserve">, </w:t>
      </w:r>
      <w:proofErr w:type="spellStart"/>
      <w:r w:rsidRPr="00C61550">
        <w:rPr>
          <w:rFonts w:ascii="Garamond" w:hAnsi="Garamond" w:cs="Times New Roman"/>
          <w:sz w:val="22"/>
          <w:szCs w:val="22"/>
        </w:rPr>
        <w:t>Redmine</w:t>
      </w:r>
      <w:proofErr w:type="spellEnd"/>
    </w:p>
    <w:p w:rsidR="00EC0408" w:rsidRDefault="00EC0408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26"/>
          <w:szCs w:val="26"/>
          <w:lang w:eastAsia="zh-CN"/>
        </w:rPr>
      </w:pPr>
    </w:p>
    <w:p w:rsidR="00330FB5" w:rsidRPr="00C61550" w:rsidRDefault="00A76017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26"/>
          <w:szCs w:val="26"/>
          <w:lang w:eastAsia="zh-CN"/>
        </w:rPr>
      </w:pPr>
      <w:r>
        <w:rPr>
          <w:rFonts w:ascii="Garamond" w:hAnsi="Garamond" w:cs="Times New Roman"/>
          <w:b/>
          <w:sz w:val="26"/>
          <w:szCs w:val="26"/>
          <w:lang w:eastAsia="zh-CN"/>
        </w:rPr>
        <w:t xml:space="preserve">FPT Information </w:t>
      </w:r>
      <w:r w:rsidR="00AE7F1E">
        <w:rPr>
          <w:rFonts w:ascii="Garamond" w:hAnsi="Garamond" w:cs="Times New Roman"/>
          <w:b/>
          <w:sz w:val="26"/>
          <w:szCs w:val="26"/>
          <w:lang w:eastAsia="zh-CN"/>
        </w:rPr>
        <w:t>System C</w:t>
      </w:r>
      <w:r>
        <w:rPr>
          <w:rFonts w:ascii="Garamond" w:hAnsi="Garamond" w:cs="Times New Roman"/>
          <w:b/>
          <w:sz w:val="26"/>
          <w:szCs w:val="26"/>
          <w:lang w:eastAsia="zh-CN"/>
        </w:rPr>
        <w:t>orporation</w:t>
      </w:r>
      <w:r w:rsidR="0008458A">
        <w:rPr>
          <w:rFonts w:ascii="Garamond" w:hAnsi="Garamond" w:cs="Times New Roman"/>
          <w:b/>
          <w:sz w:val="26"/>
          <w:szCs w:val="26"/>
          <w:lang w:eastAsia="zh-CN"/>
        </w:rPr>
        <w:tab/>
        <w:t xml:space="preserve">                                        Aug. 2012 - Mar. </w:t>
      </w:r>
      <w:r w:rsidR="00330FB5" w:rsidRPr="00C61550">
        <w:rPr>
          <w:rFonts w:ascii="Garamond" w:hAnsi="Garamond" w:cs="Times New Roman"/>
          <w:b/>
          <w:sz w:val="26"/>
          <w:szCs w:val="26"/>
          <w:lang w:eastAsia="zh-CN"/>
        </w:rPr>
        <w:t>2013</w:t>
      </w:r>
    </w:p>
    <w:p w:rsidR="00330FB5" w:rsidRDefault="0008458A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i/>
          <w:sz w:val="26"/>
          <w:szCs w:val="26"/>
          <w:lang w:eastAsia="zh-CN"/>
        </w:rPr>
      </w:pPr>
      <w:r w:rsidRPr="0008458A">
        <w:rPr>
          <w:rFonts w:ascii="Garamond" w:hAnsi="Garamond" w:cs="Times New Roman"/>
          <w:i/>
          <w:sz w:val="26"/>
          <w:szCs w:val="26"/>
          <w:lang w:eastAsia="zh-CN"/>
        </w:rPr>
        <w:t>Developer / Technical Leader</w:t>
      </w:r>
    </w:p>
    <w:p w:rsidR="00A76017" w:rsidRPr="00A76017" w:rsidRDefault="00A76017" w:rsidP="00330F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6"/>
          <w:szCs w:val="26"/>
          <w:lang w:eastAsia="zh-CN"/>
        </w:rPr>
      </w:pPr>
    </w:p>
    <w:p w:rsidR="007073CF" w:rsidRPr="007073CF" w:rsidRDefault="007073CF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8A16A9" w:rsidRPr="008A16A9" w:rsidRDefault="008A16A9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u w:val="single"/>
          <w:lang w:eastAsia="zh-CN"/>
        </w:rPr>
      </w:pPr>
      <w:r w:rsidRPr="008A16A9">
        <w:rPr>
          <w:rFonts w:ascii="Garamond" w:hAnsi="Garamond" w:cs="Times New Roman"/>
          <w:b/>
          <w:u w:val="single"/>
          <w:lang w:eastAsia="zh-CN"/>
        </w:rPr>
        <w:t xml:space="preserve">Dep’t. </w:t>
      </w:r>
      <w:proofErr w:type="gramStart"/>
      <w:r w:rsidRPr="008A16A9">
        <w:rPr>
          <w:rFonts w:ascii="Garamond" w:hAnsi="Garamond" w:cs="Times New Roman"/>
          <w:b/>
          <w:u w:val="single"/>
          <w:lang w:eastAsia="zh-CN"/>
        </w:rPr>
        <w:t>of</w:t>
      </w:r>
      <w:proofErr w:type="gramEnd"/>
      <w:r w:rsidRPr="008A16A9">
        <w:rPr>
          <w:rFonts w:ascii="Garamond" w:hAnsi="Garamond" w:cs="Times New Roman"/>
          <w:b/>
          <w:u w:val="single"/>
          <w:lang w:eastAsia="zh-CN"/>
        </w:rPr>
        <w:t xml:space="preserve"> Information &amp; Communications, HCMC – </w:t>
      </w:r>
      <w:r w:rsidRPr="00884D42">
        <w:rPr>
          <w:rFonts w:ascii="Garamond" w:hAnsi="Garamond" w:cs="Times New Roman"/>
          <w:i/>
          <w:u w:val="single"/>
          <w:lang w:eastAsia="zh-CN"/>
        </w:rPr>
        <w:t>Handbook of Remarkable IT Products</w:t>
      </w:r>
    </w:p>
    <w:p w:rsidR="008A16A9" w:rsidRDefault="008A16A9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lang w:eastAsia="zh-CN"/>
        </w:rPr>
      </w:pPr>
      <w:r>
        <w:rPr>
          <w:rFonts w:ascii="Garamond" w:hAnsi="Garamond" w:cs="Times New Roman"/>
          <w:lang w:eastAsia="zh-CN"/>
        </w:rPr>
        <w:t>Developer/Technical Leader</w:t>
      </w:r>
    </w:p>
    <w:p w:rsidR="008A16A9" w:rsidRPr="00EC0408" w:rsidRDefault="008A16A9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884D42" w:rsidRDefault="00330FB5" w:rsidP="00884D42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22"/>
          <w:szCs w:val="22"/>
          <w:lang w:eastAsia="zh-CN"/>
        </w:rPr>
      </w:pPr>
      <w:r w:rsidRPr="00884D42">
        <w:rPr>
          <w:rFonts w:ascii="Garamond" w:hAnsi="Garamond" w:cs="Times New Roman"/>
          <w:sz w:val="22"/>
          <w:szCs w:val="22"/>
          <w:lang w:eastAsia="zh-CN"/>
        </w:rPr>
        <w:t xml:space="preserve">I worked with four developers 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>on this eight-month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 xml:space="preserve"> project.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 xml:space="preserve"> As technical leader, my responsibility was to gather requirements, design a data model, lead the design and coding of t</w:t>
      </w:r>
      <w:r w:rsidR="00884D42">
        <w:rPr>
          <w:rFonts w:ascii="Garamond" w:hAnsi="Garamond" w:cs="Times New Roman"/>
          <w:sz w:val="22"/>
          <w:szCs w:val="22"/>
          <w:lang w:eastAsia="zh-CN"/>
        </w:rPr>
        <w:t>he website, and manage the over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>all team.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 xml:space="preserve"> Our customer was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 xml:space="preserve"> the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 xml:space="preserve"> Department of Information and Communications of H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 xml:space="preserve">o 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>C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 xml:space="preserve">hi 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>M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 xml:space="preserve">inh 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>C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>ity, and this project was a web portal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 xml:space="preserve"> built to advertise 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>IT products &amp; services to be found in Ho Chi Minh City, to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 xml:space="preserve"> support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 xml:space="preserve"> and showcase our city’s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 xml:space="preserve"> IT companies. 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>The u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>ser could ev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 xml:space="preserve">aluate IT products and services and the site also served as 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>a gate to communicate</w:t>
      </w:r>
      <w:r w:rsidR="00EC0408">
        <w:rPr>
          <w:rFonts w:ascii="Garamond" w:hAnsi="Garamond" w:cs="Times New Roman"/>
          <w:sz w:val="22"/>
          <w:szCs w:val="22"/>
          <w:lang w:eastAsia="zh-CN"/>
        </w:rPr>
        <w:t xml:space="preserve"> with IT Companies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 xml:space="preserve">. We used an open-source portal to build 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 xml:space="preserve">this 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>project.</w:t>
      </w:r>
    </w:p>
    <w:p w:rsidR="008A16A9" w:rsidRPr="00EC0408" w:rsidRDefault="008A16A9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884D42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884D42">
        <w:rPr>
          <w:rFonts w:ascii="Garamond" w:hAnsi="Garamond" w:cs="Times New Roman"/>
          <w:sz w:val="22"/>
          <w:szCs w:val="22"/>
          <w:lang w:eastAsia="zh-CN"/>
        </w:rPr>
        <w:t>My role and responsibilities were as follows:</w:t>
      </w:r>
    </w:p>
    <w:p w:rsidR="00330FB5" w:rsidRPr="00EC0408" w:rsidRDefault="00330FB5" w:rsidP="00EC040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884D42">
        <w:rPr>
          <w:rFonts w:ascii="Garamond" w:hAnsi="Garamond" w:cs="Times New Roman"/>
          <w:sz w:val="22"/>
          <w:szCs w:val="22"/>
          <w:lang w:eastAsia="zh-CN"/>
        </w:rPr>
        <w:t>Collect requirements from customer</w:t>
      </w:r>
      <w:r w:rsidR="00EC0408">
        <w:rPr>
          <w:rFonts w:ascii="Garamond" w:hAnsi="Garamond" w:cs="Times New Roman"/>
          <w:sz w:val="22"/>
          <w:szCs w:val="22"/>
          <w:lang w:eastAsia="zh-CN"/>
        </w:rPr>
        <w:t>; a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nalyze and design data model</w:t>
      </w:r>
      <w:r w:rsidR="008A16A9" w:rsidRPr="00EC0408">
        <w:rPr>
          <w:rFonts w:ascii="Garamond" w:hAnsi="Garamond" w:cs="Times New Roman"/>
          <w:sz w:val="22"/>
          <w:szCs w:val="22"/>
          <w:lang w:eastAsia="zh-CN"/>
        </w:rPr>
        <w:t>; lead d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esign</w:t>
      </w:r>
      <w:r w:rsidR="008A16A9" w:rsidRPr="00EC0408">
        <w:rPr>
          <w:rFonts w:ascii="Garamond" w:hAnsi="Garamond" w:cs="Times New Roman"/>
          <w:sz w:val="22"/>
          <w:szCs w:val="22"/>
          <w:lang w:eastAsia="zh-CN"/>
        </w:rPr>
        <w:t xml:space="preserve"> and coding of site</w:t>
      </w:r>
    </w:p>
    <w:p w:rsidR="00330FB5" w:rsidRPr="00884D42" w:rsidRDefault="008A16A9" w:rsidP="008A16A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884D42">
        <w:rPr>
          <w:rFonts w:ascii="Garamond" w:hAnsi="Garamond" w:cs="Times New Roman"/>
          <w:sz w:val="22"/>
          <w:szCs w:val="22"/>
          <w:lang w:eastAsia="zh-CN"/>
        </w:rPr>
        <w:t>Overall team management; break out assignments and manage deliverables</w:t>
      </w:r>
    </w:p>
    <w:p w:rsidR="00330FB5" w:rsidRPr="00884D42" w:rsidRDefault="00330FB5" w:rsidP="008A16A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884D42">
        <w:rPr>
          <w:rFonts w:ascii="Garamond" w:hAnsi="Garamond" w:cs="Times New Roman"/>
          <w:sz w:val="22"/>
          <w:szCs w:val="22"/>
          <w:lang w:eastAsia="zh-CN"/>
        </w:rPr>
        <w:t>Review code from other members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>; give coaching and guidance</w:t>
      </w:r>
    </w:p>
    <w:p w:rsidR="008A16A9" w:rsidRPr="00EC0408" w:rsidRDefault="008A16A9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884D42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884D42">
        <w:rPr>
          <w:rFonts w:ascii="Garamond" w:hAnsi="Garamond" w:cs="Times New Roman"/>
          <w:sz w:val="22"/>
          <w:szCs w:val="22"/>
          <w:lang w:eastAsia="zh-CN"/>
        </w:rPr>
        <w:t>Technologies Utilized:</w:t>
      </w:r>
    </w:p>
    <w:p w:rsidR="00330FB5" w:rsidRPr="00884D42" w:rsidRDefault="00884D42" w:rsidP="00884D4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884D42">
        <w:rPr>
          <w:rFonts w:ascii="Garamond" w:hAnsi="Garamond" w:cs="Times New Roman"/>
          <w:sz w:val="22"/>
          <w:szCs w:val="22"/>
          <w:lang w:eastAsia="zh-CN"/>
        </w:rPr>
        <w:t xml:space="preserve">JAVA, </w:t>
      </w:r>
      <w:proofErr w:type="spellStart"/>
      <w:r w:rsidR="00330FB5" w:rsidRPr="00884D42">
        <w:rPr>
          <w:rFonts w:ascii="Garamond" w:hAnsi="Garamond" w:cs="Times New Roman"/>
          <w:sz w:val="22"/>
          <w:szCs w:val="22"/>
          <w:lang w:eastAsia="zh-CN"/>
        </w:rPr>
        <w:t>Liferay</w:t>
      </w:r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>Portal</w:t>
      </w:r>
      <w:proofErr w:type="spellEnd"/>
      <w:r w:rsidR="00330FB5" w:rsidRPr="00884D42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="00330FB5" w:rsidRPr="00884D42">
        <w:rPr>
          <w:rFonts w:ascii="Garamond" w:hAnsi="Garamond" w:cs="Times New Roman"/>
          <w:sz w:val="22"/>
          <w:szCs w:val="22"/>
          <w:lang w:eastAsia="zh-CN"/>
        </w:rPr>
        <w:t>AlloyUI</w:t>
      </w:r>
      <w:proofErr w:type="spellEnd"/>
      <w:r w:rsidR="008A16A9" w:rsidRPr="00884D42">
        <w:rPr>
          <w:rFonts w:ascii="Garamond" w:hAnsi="Garamond" w:cs="Times New Roman"/>
          <w:sz w:val="22"/>
          <w:szCs w:val="22"/>
          <w:lang w:eastAsia="zh-CN"/>
        </w:rPr>
        <w:t>, JSP, JSF, CSS, J</w:t>
      </w:r>
      <w:r w:rsidR="00330FB5" w:rsidRPr="00884D42">
        <w:rPr>
          <w:rFonts w:ascii="Garamond" w:hAnsi="Garamond" w:cs="Times New Roman"/>
          <w:sz w:val="22"/>
          <w:szCs w:val="22"/>
          <w:lang w:eastAsia="zh-CN"/>
        </w:rPr>
        <w:t>avascript, AJAX, Velocity</w:t>
      </w:r>
    </w:p>
    <w:p w:rsidR="00330FB5" w:rsidRPr="00EC0408" w:rsidRDefault="00EC0408" w:rsidP="00EC040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884D42">
        <w:rPr>
          <w:rFonts w:ascii="Garamond" w:hAnsi="Garamond" w:cs="Times New Roman"/>
          <w:sz w:val="22"/>
          <w:szCs w:val="22"/>
          <w:lang w:eastAsia="zh-CN"/>
        </w:rPr>
        <w:lastRenderedPageBreak/>
        <w:t>PostgreSQL</w:t>
      </w:r>
      <w:r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r w:rsidR="00330FB5" w:rsidRPr="00EC0408">
        <w:rPr>
          <w:rFonts w:ascii="Garamond" w:hAnsi="Garamond" w:cs="Times New Roman"/>
          <w:sz w:val="22"/>
          <w:szCs w:val="22"/>
          <w:lang w:eastAsia="zh-CN"/>
        </w:rPr>
        <w:t>RTF reports</w:t>
      </w:r>
    </w:p>
    <w:p w:rsidR="00330FB5" w:rsidRDefault="00330FB5" w:rsidP="00330FB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884D42">
        <w:rPr>
          <w:rFonts w:ascii="Garamond" w:hAnsi="Garamond" w:cs="Times New Roman"/>
          <w:sz w:val="22"/>
          <w:szCs w:val="22"/>
          <w:lang w:eastAsia="zh-CN"/>
        </w:rPr>
        <w:t xml:space="preserve">Microsoft </w:t>
      </w:r>
      <w:proofErr w:type="spellStart"/>
      <w:r w:rsidRPr="00884D42">
        <w:rPr>
          <w:rFonts w:ascii="Garamond" w:hAnsi="Garamond" w:cs="Times New Roman"/>
          <w:sz w:val="22"/>
          <w:szCs w:val="22"/>
          <w:lang w:eastAsia="zh-CN"/>
        </w:rPr>
        <w:t>Sourcesafe</w:t>
      </w:r>
      <w:proofErr w:type="spellEnd"/>
      <w:r w:rsidR="00884D42" w:rsidRPr="00884D42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r w:rsidRPr="00884D42">
        <w:rPr>
          <w:rFonts w:ascii="Garamond" w:hAnsi="Garamond" w:cs="Times New Roman"/>
          <w:sz w:val="22"/>
          <w:szCs w:val="22"/>
          <w:lang w:eastAsia="zh-CN"/>
        </w:rPr>
        <w:t>Microsoft Project</w:t>
      </w:r>
    </w:p>
    <w:p w:rsidR="00A82DD8" w:rsidRPr="00EC0408" w:rsidRDefault="00A82DD8" w:rsidP="00A82DD8">
      <w:pPr>
        <w:pStyle w:val="ListParagraph"/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</w:p>
    <w:p w:rsidR="007073CF" w:rsidRPr="00EC0408" w:rsidRDefault="007073CF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16"/>
          <w:szCs w:val="16"/>
          <w:lang w:eastAsia="zh-CN"/>
        </w:rPr>
      </w:pPr>
    </w:p>
    <w:p w:rsidR="00330FB5" w:rsidRPr="00884D42" w:rsidRDefault="0029468E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26"/>
          <w:szCs w:val="26"/>
          <w:lang w:eastAsia="zh-CN"/>
        </w:rPr>
      </w:pPr>
      <w:proofErr w:type="spellStart"/>
      <w:r w:rsidRPr="0029468E">
        <w:rPr>
          <w:rFonts w:ascii="Garamond" w:hAnsi="Garamond" w:cs="Times New Roman"/>
          <w:b/>
          <w:sz w:val="26"/>
          <w:szCs w:val="26"/>
          <w:lang w:eastAsia="zh-CN"/>
        </w:rPr>
        <w:t>TruongSon</w:t>
      </w:r>
      <w:proofErr w:type="spellEnd"/>
      <w:r w:rsidRPr="0029468E">
        <w:rPr>
          <w:rFonts w:ascii="Garamond" w:hAnsi="Garamond" w:cs="Times New Roman"/>
          <w:b/>
          <w:sz w:val="26"/>
          <w:szCs w:val="26"/>
          <w:lang w:eastAsia="zh-CN"/>
        </w:rPr>
        <w:t xml:space="preserve"> Soft Co., Ltd</w:t>
      </w:r>
      <w:r w:rsidR="00884D42">
        <w:rPr>
          <w:rFonts w:ascii="Garamond" w:hAnsi="Garamond" w:cs="Times New Roman"/>
          <w:b/>
          <w:sz w:val="26"/>
          <w:szCs w:val="26"/>
          <w:lang w:eastAsia="zh-CN"/>
        </w:rPr>
        <w:tab/>
        <w:t xml:space="preserve">                                                                  Sep. </w:t>
      </w:r>
      <w:r w:rsidR="00330FB5" w:rsidRPr="00884D42">
        <w:rPr>
          <w:rFonts w:ascii="Garamond" w:hAnsi="Garamond" w:cs="Times New Roman"/>
          <w:b/>
          <w:sz w:val="26"/>
          <w:szCs w:val="26"/>
          <w:lang w:eastAsia="zh-CN"/>
        </w:rPr>
        <w:t>200</w:t>
      </w:r>
      <w:r w:rsidR="00884D42">
        <w:rPr>
          <w:rFonts w:ascii="Garamond" w:hAnsi="Garamond" w:cs="Times New Roman"/>
          <w:b/>
          <w:sz w:val="26"/>
          <w:szCs w:val="26"/>
          <w:lang w:eastAsia="zh-CN"/>
        </w:rPr>
        <w:t xml:space="preserve">7 - Jul. </w:t>
      </w:r>
      <w:r w:rsidR="00330FB5" w:rsidRPr="00884D42">
        <w:rPr>
          <w:rFonts w:ascii="Garamond" w:hAnsi="Garamond" w:cs="Times New Roman"/>
          <w:b/>
          <w:sz w:val="26"/>
          <w:szCs w:val="26"/>
          <w:lang w:eastAsia="zh-CN"/>
        </w:rPr>
        <w:t>2012</w:t>
      </w:r>
    </w:p>
    <w:p w:rsidR="00330FB5" w:rsidRDefault="00884D42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i/>
          <w:sz w:val="26"/>
          <w:szCs w:val="26"/>
          <w:lang w:eastAsia="zh-CN"/>
        </w:rPr>
      </w:pPr>
      <w:r w:rsidRPr="00884D42">
        <w:rPr>
          <w:rFonts w:ascii="Garamond" w:hAnsi="Garamond" w:cs="Times New Roman"/>
          <w:i/>
          <w:sz w:val="26"/>
          <w:szCs w:val="26"/>
          <w:lang w:eastAsia="zh-CN"/>
        </w:rPr>
        <w:t>Developer / Technical Leader</w:t>
      </w:r>
    </w:p>
    <w:p w:rsidR="0029468E" w:rsidRPr="00884D42" w:rsidRDefault="0029468E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i/>
          <w:sz w:val="26"/>
          <w:szCs w:val="26"/>
          <w:lang w:eastAsia="zh-CN"/>
        </w:rPr>
      </w:pPr>
    </w:p>
    <w:p w:rsidR="007073CF" w:rsidRPr="00EC0408" w:rsidRDefault="007073CF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7073CF" w:rsidRDefault="00884D42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22"/>
          <w:szCs w:val="22"/>
          <w:u w:val="single"/>
          <w:lang w:eastAsia="zh-CN"/>
        </w:rPr>
      </w:pPr>
      <w:proofErr w:type="spellStart"/>
      <w:r w:rsidRPr="007073CF">
        <w:rPr>
          <w:rFonts w:ascii="Garamond" w:hAnsi="Garamond" w:cs="Times New Roman"/>
          <w:b/>
          <w:sz w:val="22"/>
          <w:szCs w:val="22"/>
          <w:u w:val="single"/>
          <w:lang w:eastAsia="zh-CN"/>
        </w:rPr>
        <w:t>Dep’t.</w:t>
      </w:r>
      <w:r w:rsidR="00330FB5" w:rsidRPr="007073CF">
        <w:rPr>
          <w:rFonts w:ascii="Garamond" w:hAnsi="Garamond" w:cs="Times New Roman"/>
          <w:b/>
          <w:sz w:val="22"/>
          <w:szCs w:val="22"/>
          <w:u w:val="single"/>
          <w:lang w:eastAsia="zh-CN"/>
        </w:rPr>
        <w:t>of</w:t>
      </w:r>
      <w:proofErr w:type="spellEnd"/>
      <w:r w:rsidR="00330FB5" w:rsidRPr="007073CF">
        <w:rPr>
          <w:rFonts w:ascii="Garamond" w:hAnsi="Garamond" w:cs="Times New Roman"/>
          <w:b/>
          <w:sz w:val="22"/>
          <w:szCs w:val="22"/>
          <w:u w:val="single"/>
          <w:lang w:eastAsia="zh-CN"/>
        </w:rPr>
        <w:t xml:space="preserve"> I</w:t>
      </w:r>
      <w:r w:rsidRPr="007073CF">
        <w:rPr>
          <w:rFonts w:ascii="Garamond" w:hAnsi="Garamond" w:cs="Times New Roman"/>
          <w:b/>
          <w:sz w:val="22"/>
          <w:szCs w:val="22"/>
          <w:u w:val="single"/>
          <w:lang w:eastAsia="zh-CN"/>
        </w:rPr>
        <w:t xml:space="preserve">nformation &amp; Communications, </w:t>
      </w:r>
      <w:r w:rsidR="00330FB5" w:rsidRPr="007073CF">
        <w:rPr>
          <w:rFonts w:ascii="Garamond" w:hAnsi="Garamond" w:cs="Times New Roman"/>
          <w:b/>
          <w:sz w:val="22"/>
          <w:szCs w:val="22"/>
          <w:u w:val="single"/>
          <w:lang w:eastAsia="zh-CN"/>
        </w:rPr>
        <w:t>HCMC</w:t>
      </w:r>
      <w:r w:rsidRPr="007073CF">
        <w:rPr>
          <w:rFonts w:ascii="Garamond" w:hAnsi="Garamond" w:cs="Times New Roman"/>
          <w:b/>
          <w:sz w:val="22"/>
          <w:szCs w:val="22"/>
          <w:u w:val="single"/>
          <w:lang w:eastAsia="zh-CN"/>
        </w:rPr>
        <w:t xml:space="preserve"> - </w:t>
      </w:r>
      <w:r w:rsidRPr="007073CF">
        <w:rPr>
          <w:rFonts w:ascii="Garamond" w:hAnsi="Garamond" w:cs="Times New Roman"/>
          <w:i/>
          <w:sz w:val="22"/>
          <w:szCs w:val="22"/>
          <w:u w:val="single"/>
          <w:lang w:eastAsia="zh-CN"/>
        </w:rPr>
        <w:t>Management e-R</w:t>
      </w:r>
      <w:r w:rsidR="00330FB5" w:rsidRPr="007073CF">
        <w:rPr>
          <w:rFonts w:ascii="Garamond" w:hAnsi="Garamond" w:cs="Times New Roman"/>
          <w:i/>
          <w:sz w:val="22"/>
          <w:szCs w:val="22"/>
          <w:u w:val="single"/>
          <w:lang w:eastAsia="zh-CN"/>
        </w:rPr>
        <w:t>ecords</w:t>
      </w:r>
    </w:p>
    <w:p w:rsidR="00330FB5" w:rsidRPr="007073CF" w:rsidRDefault="00884D42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Developer/</w:t>
      </w:r>
      <w:r w:rsidR="00330FB5" w:rsidRPr="007073CF">
        <w:rPr>
          <w:rFonts w:ascii="Garamond" w:hAnsi="Garamond" w:cs="Times New Roman"/>
          <w:sz w:val="22"/>
          <w:szCs w:val="22"/>
          <w:lang w:eastAsia="zh-CN"/>
        </w:rPr>
        <w:t>Technical Leader</w:t>
      </w:r>
    </w:p>
    <w:p w:rsidR="00884D42" w:rsidRPr="00EC0408" w:rsidRDefault="00884D42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7073CF" w:rsidRDefault="00330FB5" w:rsidP="00EC0408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I worked with seven developers</w:t>
      </w:r>
      <w:r w:rsidR="00884D42" w:rsidRPr="007073CF">
        <w:rPr>
          <w:rFonts w:ascii="Garamond" w:hAnsi="Garamond" w:cs="Times New Roman"/>
          <w:sz w:val="22"/>
          <w:szCs w:val="22"/>
          <w:lang w:eastAsia="zh-CN"/>
        </w:rPr>
        <w:t xml:space="preserve"> over the course of about one year to perform this</w:t>
      </w:r>
      <w:r w:rsidRPr="007073CF">
        <w:rPr>
          <w:rFonts w:ascii="Garamond" w:hAnsi="Garamond" w:cs="Times New Roman"/>
          <w:sz w:val="22"/>
          <w:szCs w:val="22"/>
          <w:lang w:eastAsia="zh-CN"/>
        </w:rPr>
        <w:t xml:space="preserve"> project. </w:t>
      </w:r>
      <w:r w:rsidR="00884D42" w:rsidRPr="007073CF">
        <w:rPr>
          <w:rFonts w:ascii="Garamond" w:hAnsi="Garamond" w:cs="Times New Roman"/>
          <w:sz w:val="22"/>
          <w:szCs w:val="22"/>
          <w:lang w:eastAsia="zh-CN"/>
        </w:rPr>
        <w:t xml:space="preserve">As technical leader, my role was to gather requirements, architect and design the data model, lead the overall team, and upgrade an older, legacy system. </w:t>
      </w:r>
      <w:r w:rsidRPr="007073CF">
        <w:rPr>
          <w:rFonts w:ascii="Garamond" w:hAnsi="Garamond" w:cs="Times New Roman"/>
          <w:sz w:val="22"/>
          <w:szCs w:val="22"/>
          <w:lang w:eastAsia="zh-CN"/>
        </w:rPr>
        <w:t xml:space="preserve">Our customer was </w:t>
      </w:r>
      <w:r w:rsidR="00884D42" w:rsidRPr="007073CF">
        <w:rPr>
          <w:rFonts w:ascii="Garamond" w:hAnsi="Garamond" w:cs="Times New Roman"/>
          <w:sz w:val="22"/>
          <w:szCs w:val="22"/>
          <w:lang w:eastAsia="zh-CN"/>
        </w:rPr>
        <w:t xml:space="preserve">the </w:t>
      </w:r>
      <w:r w:rsidRPr="007073CF">
        <w:rPr>
          <w:rFonts w:ascii="Garamond" w:hAnsi="Garamond" w:cs="Times New Roman"/>
          <w:sz w:val="22"/>
          <w:szCs w:val="22"/>
          <w:lang w:eastAsia="zh-CN"/>
        </w:rPr>
        <w:t>Department of Information a</w:t>
      </w:r>
      <w:r w:rsidR="00884D42" w:rsidRPr="007073CF">
        <w:rPr>
          <w:rFonts w:ascii="Garamond" w:hAnsi="Garamond" w:cs="Times New Roman"/>
          <w:sz w:val="22"/>
          <w:szCs w:val="22"/>
          <w:lang w:eastAsia="zh-CN"/>
        </w:rPr>
        <w:t>nd Communications of HCMC and the</w:t>
      </w:r>
      <w:r w:rsidRPr="007073CF">
        <w:rPr>
          <w:rFonts w:ascii="Garamond" w:hAnsi="Garamond" w:cs="Times New Roman"/>
          <w:sz w:val="22"/>
          <w:szCs w:val="22"/>
          <w:lang w:eastAsia="zh-CN"/>
        </w:rPr>
        <w:t xml:space="preserve"> project was built to manage e-records</w:t>
      </w:r>
      <w:r w:rsidR="00884D42" w:rsidRPr="007073CF">
        <w:rPr>
          <w:rFonts w:ascii="Garamond" w:hAnsi="Garamond" w:cs="Times New Roman"/>
          <w:sz w:val="22"/>
          <w:szCs w:val="22"/>
          <w:lang w:eastAsia="zh-CN"/>
        </w:rPr>
        <w:t>, including integration of data</w:t>
      </w:r>
      <w:r w:rsidR="007073CF" w:rsidRPr="007073CF">
        <w:rPr>
          <w:rFonts w:ascii="Garamond" w:hAnsi="Garamond" w:cs="Times New Roman"/>
          <w:sz w:val="22"/>
          <w:szCs w:val="22"/>
          <w:lang w:eastAsia="zh-CN"/>
        </w:rPr>
        <w:t xml:space="preserve"> from older systems</w:t>
      </w:r>
      <w:r w:rsidRPr="007073CF">
        <w:rPr>
          <w:rFonts w:ascii="Garamond" w:hAnsi="Garamond" w:cs="Times New Roman"/>
          <w:sz w:val="22"/>
          <w:szCs w:val="22"/>
          <w:lang w:eastAsia="zh-CN"/>
        </w:rPr>
        <w:t>. It controlled about 25 record types. We combined with ICTI</w:t>
      </w:r>
      <w:r w:rsidR="00884D42" w:rsidRPr="007073CF">
        <w:rPr>
          <w:rFonts w:ascii="Garamond" w:hAnsi="Garamond" w:cs="Times New Roman"/>
          <w:sz w:val="22"/>
          <w:szCs w:val="22"/>
          <w:lang w:eastAsia="zh-CN"/>
        </w:rPr>
        <w:t>, another firm in</w:t>
      </w:r>
      <w:r w:rsidRPr="007073CF">
        <w:rPr>
          <w:rFonts w:ascii="Garamond" w:hAnsi="Garamond" w:cs="Times New Roman"/>
          <w:sz w:val="22"/>
          <w:szCs w:val="22"/>
          <w:lang w:eastAsia="zh-CN"/>
        </w:rPr>
        <w:t xml:space="preserve"> HCM City to develop and deploy</w:t>
      </w:r>
      <w:r w:rsidR="00884D42" w:rsidRPr="007073CF">
        <w:rPr>
          <w:rFonts w:ascii="Garamond" w:hAnsi="Garamond" w:cs="Times New Roman"/>
          <w:sz w:val="22"/>
          <w:szCs w:val="22"/>
          <w:lang w:eastAsia="zh-CN"/>
        </w:rPr>
        <w:t xml:space="preserve"> the project</w:t>
      </w:r>
      <w:r w:rsidRPr="007073CF">
        <w:rPr>
          <w:rFonts w:ascii="Garamond" w:hAnsi="Garamond" w:cs="Times New Roman"/>
          <w:sz w:val="22"/>
          <w:szCs w:val="22"/>
          <w:lang w:eastAsia="zh-CN"/>
        </w:rPr>
        <w:t xml:space="preserve">. </w:t>
      </w:r>
    </w:p>
    <w:p w:rsidR="00EC0408" w:rsidRPr="00EC0408" w:rsidRDefault="00EC0408" w:rsidP="00EC0408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7073CF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My role and responsibilities were as follows:</w:t>
      </w:r>
    </w:p>
    <w:p w:rsidR="00330FB5" w:rsidRPr="00EC0408" w:rsidRDefault="00330FB5" w:rsidP="00EC040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Collect requirements from customer</w:t>
      </w:r>
      <w:r w:rsidR="00EC0408">
        <w:rPr>
          <w:rFonts w:ascii="Garamond" w:hAnsi="Garamond" w:cs="Times New Roman"/>
          <w:sz w:val="22"/>
          <w:szCs w:val="22"/>
          <w:lang w:eastAsia="zh-CN"/>
        </w:rPr>
        <w:t>; a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nalyze and design data model</w:t>
      </w:r>
      <w:r w:rsidR="007073CF" w:rsidRPr="00EC0408">
        <w:rPr>
          <w:rFonts w:ascii="Garamond" w:hAnsi="Garamond" w:cs="Times New Roman"/>
          <w:sz w:val="22"/>
          <w:szCs w:val="22"/>
          <w:lang w:eastAsia="zh-CN"/>
        </w:rPr>
        <w:t>; d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esign html, report</w:t>
      </w:r>
      <w:r w:rsidR="007073CF" w:rsidRPr="00EC0408">
        <w:rPr>
          <w:rFonts w:ascii="Garamond" w:hAnsi="Garamond" w:cs="Times New Roman"/>
          <w:sz w:val="22"/>
          <w:szCs w:val="22"/>
          <w:lang w:eastAsia="zh-CN"/>
        </w:rPr>
        <w:t>s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 and code</w:t>
      </w:r>
    </w:p>
    <w:p w:rsidR="007073CF" w:rsidRPr="007073CF" w:rsidRDefault="007073CF" w:rsidP="007073CF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Overall team management; break out assignments and manage deliverables</w:t>
      </w:r>
    </w:p>
    <w:p w:rsidR="00330FB5" w:rsidRPr="007073CF" w:rsidRDefault="007073CF" w:rsidP="00884D42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 xml:space="preserve">Review code from other members; give coaching and guidance </w:t>
      </w:r>
    </w:p>
    <w:p w:rsidR="00330FB5" w:rsidRPr="007073CF" w:rsidRDefault="00330FB5" w:rsidP="007073CF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Upgrade old</w:t>
      </w:r>
      <w:r w:rsidR="007073CF" w:rsidRPr="007073CF">
        <w:rPr>
          <w:rFonts w:ascii="Garamond" w:hAnsi="Garamond" w:cs="Times New Roman"/>
          <w:sz w:val="22"/>
          <w:szCs w:val="22"/>
          <w:lang w:eastAsia="zh-CN"/>
        </w:rPr>
        <w:t>er system and work to integrate data from other systems</w:t>
      </w:r>
    </w:p>
    <w:p w:rsidR="00884D42" w:rsidRPr="00EC0408" w:rsidRDefault="00884D42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7073CF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Technologies Utilized:</w:t>
      </w:r>
    </w:p>
    <w:p w:rsidR="00330FB5" w:rsidRPr="007073CF" w:rsidRDefault="00330FB5" w:rsidP="007073C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proofErr w:type="spellStart"/>
      <w:r w:rsidRPr="007073CF">
        <w:rPr>
          <w:rFonts w:ascii="Garamond" w:hAnsi="Garamond" w:cs="Times New Roman"/>
          <w:sz w:val="22"/>
          <w:szCs w:val="22"/>
          <w:lang w:eastAsia="zh-CN"/>
        </w:rPr>
        <w:t>Liferay</w:t>
      </w:r>
      <w:r w:rsidR="007073CF" w:rsidRPr="007073CF">
        <w:rPr>
          <w:rFonts w:ascii="Garamond" w:hAnsi="Garamond" w:cs="Times New Roman"/>
          <w:sz w:val="22"/>
          <w:szCs w:val="22"/>
          <w:lang w:eastAsia="zh-CN"/>
        </w:rPr>
        <w:t>Portal</w:t>
      </w:r>
      <w:proofErr w:type="spellEnd"/>
      <w:r w:rsidRPr="007073CF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7073CF">
        <w:rPr>
          <w:rFonts w:ascii="Garamond" w:hAnsi="Garamond" w:cs="Times New Roman"/>
          <w:sz w:val="22"/>
          <w:szCs w:val="22"/>
          <w:lang w:eastAsia="zh-CN"/>
        </w:rPr>
        <w:t>AlloyUI</w:t>
      </w:r>
      <w:proofErr w:type="spellEnd"/>
    </w:p>
    <w:p w:rsidR="00330FB5" w:rsidRPr="007073CF" w:rsidRDefault="007073CF" w:rsidP="007073C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J</w:t>
      </w:r>
      <w:r w:rsidR="00330FB5" w:rsidRPr="007073CF">
        <w:rPr>
          <w:rFonts w:ascii="Garamond" w:hAnsi="Garamond" w:cs="Times New Roman"/>
          <w:sz w:val="22"/>
          <w:szCs w:val="22"/>
          <w:lang w:eastAsia="zh-CN"/>
        </w:rPr>
        <w:t>SP, CSS, Javascript, AJAX, DWR, Velocity</w:t>
      </w:r>
    </w:p>
    <w:p w:rsidR="00330FB5" w:rsidRPr="00EC0408" w:rsidRDefault="00330FB5" w:rsidP="00EC0408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PostgreSQL, SQL Server</w:t>
      </w:r>
      <w:r w:rsidR="00EC0408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r w:rsidR="00EC0408" w:rsidRPr="007073CF">
        <w:rPr>
          <w:rFonts w:ascii="Garamond" w:hAnsi="Garamond" w:cs="Times New Roman"/>
          <w:sz w:val="22"/>
          <w:szCs w:val="22"/>
          <w:lang w:eastAsia="zh-CN"/>
        </w:rPr>
        <w:t>RTF reports</w:t>
      </w:r>
    </w:p>
    <w:p w:rsidR="00330FB5" w:rsidRPr="007073CF" w:rsidRDefault="007073CF" w:rsidP="007073C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 xml:space="preserve">SVN, </w:t>
      </w:r>
      <w:r w:rsidR="00330FB5" w:rsidRPr="007073CF">
        <w:rPr>
          <w:rFonts w:ascii="Garamond" w:hAnsi="Garamond" w:cs="Times New Roman"/>
          <w:sz w:val="22"/>
          <w:szCs w:val="22"/>
          <w:lang w:eastAsia="zh-CN"/>
        </w:rPr>
        <w:t>Microsoft Project</w:t>
      </w:r>
    </w:p>
    <w:p w:rsidR="00EC0408" w:rsidRDefault="00EC0408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lang w:eastAsia="zh-CN"/>
        </w:rPr>
      </w:pPr>
    </w:p>
    <w:p w:rsidR="00330FB5" w:rsidRPr="007073CF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i/>
          <w:sz w:val="22"/>
          <w:szCs w:val="22"/>
          <w:lang w:eastAsia="zh-CN"/>
        </w:rPr>
      </w:pPr>
      <w:r w:rsidRPr="007073CF">
        <w:rPr>
          <w:rFonts w:ascii="Garamond" w:hAnsi="Garamond" w:cs="Times New Roman"/>
          <w:b/>
          <w:sz w:val="22"/>
          <w:szCs w:val="22"/>
          <w:lang w:eastAsia="zh-CN"/>
        </w:rPr>
        <w:t>Department of In</w:t>
      </w:r>
      <w:r w:rsidR="007073CF" w:rsidRPr="007073CF">
        <w:rPr>
          <w:rFonts w:ascii="Garamond" w:hAnsi="Garamond" w:cs="Times New Roman"/>
          <w:b/>
          <w:sz w:val="22"/>
          <w:szCs w:val="22"/>
          <w:lang w:eastAsia="zh-CN"/>
        </w:rPr>
        <w:t>dustry Commerce, HCMC -</w:t>
      </w:r>
      <w:r w:rsidRPr="007073CF">
        <w:rPr>
          <w:rFonts w:ascii="Garamond" w:hAnsi="Garamond" w:cs="Times New Roman"/>
          <w:i/>
          <w:sz w:val="22"/>
          <w:szCs w:val="22"/>
          <w:lang w:eastAsia="zh-CN"/>
        </w:rPr>
        <w:t>Management e-document and e-records</w:t>
      </w:r>
    </w:p>
    <w:p w:rsidR="00330FB5" w:rsidRPr="007073CF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Developer - Technical Leader</w:t>
      </w:r>
    </w:p>
    <w:p w:rsidR="007073CF" w:rsidRPr="00EC0408" w:rsidRDefault="007073CF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EC0408" w:rsidRDefault="00330FB5" w:rsidP="007073CF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I worked with six developers </w:t>
      </w:r>
      <w:r w:rsidR="007073CF" w:rsidRPr="00EC0408">
        <w:rPr>
          <w:rFonts w:ascii="Garamond" w:hAnsi="Garamond" w:cs="Times New Roman"/>
          <w:sz w:val="22"/>
          <w:szCs w:val="22"/>
          <w:lang w:eastAsia="zh-CN"/>
        </w:rPr>
        <w:t xml:space="preserve">over the course of fifteen months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to perform the project. </w:t>
      </w:r>
      <w:r w:rsidR="007073CF" w:rsidRPr="00EC0408">
        <w:rPr>
          <w:rFonts w:ascii="Garamond" w:hAnsi="Garamond" w:cs="Times New Roman"/>
          <w:sz w:val="22"/>
          <w:szCs w:val="22"/>
          <w:lang w:eastAsia="zh-CN"/>
        </w:rPr>
        <w:t xml:space="preserve">As technical leader, my role was to gather requirements, architect and design the data model, lead the overall team, as well as integrate data </w:t>
      </w:r>
      <w:r w:rsidR="00EC0408">
        <w:rPr>
          <w:rFonts w:ascii="Garamond" w:hAnsi="Garamond" w:cs="Times New Roman"/>
          <w:sz w:val="22"/>
          <w:szCs w:val="22"/>
          <w:lang w:eastAsia="zh-CN"/>
        </w:rPr>
        <w:t>with systems in other department</w:t>
      </w:r>
      <w:r w:rsidR="007073CF" w:rsidRPr="00EC0408">
        <w:rPr>
          <w:rFonts w:ascii="Garamond" w:hAnsi="Garamond" w:cs="Times New Roman"/>
          <w:sz w:val="22"/>
          <w:szCs w:val="22"/>
          <w:lang w:eastAsia="zh-CN"/>
        </w:rPr>
        <w:t xml:space="preserve">s and offices.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Our customer was </w:t>
      </w:r>
      <w:r w:rsidR="007073CF" w:rsidRPr="00EC0408">
        <w:rPr>
          <w:rFonts w:ascii="Garamond" w:hAnsi="Garamond" w:cs="Times New Roman"/>
          <w:sz w:val="22"/>
          <w:szCs w:val="22"/>
          <w:lang w:eastAsia="zh-CN"/>
        </w:rPr>
        <w:t xml:space="preserve">the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Departme</w:t>
      </w:r>
      <w:r w:rsidR="007073CF" w:rsidRPr="00EC0408">
        <w:rPr>
          <w:rFonts w:ascii="Garamond" w:hAnsi="Garamond" w:cs="Times New Roman"/>
          <w:sz w:val="22"/>
          <w:szCs w:val="22"/>
          <w:lang w:eastAsia="zh-CN"/>
        </w:rPr>
        <w:t xml:space="preserve">nt of Industry Commerce of Ho Chi Minh City.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This project was built to manage e- records and e-document. It controlled about 35 record types </w:t>
      </w:r>
      <w:r w:rsidR="007073CF" w:rsidRPr="00EC0408">
        <w:rPr>
          <w:rFonts w:ascii="Garamond" w:hAnsi="Garamond" w:cs="Times New Roman"/>
          <w:sz w:val="22"/>
          <w:szCs w:val="22"/>
          <w:lang w:eastAsia="zh-CN"/>
        </w:rPr>
        <w:t xml:space="preserve">dealing with documents and records for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industry and commerce</w:t>
      </w:r>
      <w:r w:rsidR="007073CF" w:rsidRPr="00EC0408">
        <w:rPr>
          <w:rFonts w:ascii="Garamond" w:hAnsi="Garamond" w:cs="Times New Roman"/>
          <w:sz w:val="22"/>
          <w:szCs w:val="22"/>
          <w:lang w:eastAsia="zh-CN"/>
        </w:rPr>
        <w:t xml:space="preserve"> issues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. Leader</w:t>
      </w:r>
      <w:r w:rsidR="007073CF" w:rsidRPr="00EC0408">
        <w:rPr>
          <w:rFonts w:ascii="Garamond" w:hAnsi="Garamond" w:cs="Times New Roman"/>
          <w:sz w:val="22"/>
          <w:szCs w:val="22"/>
          <w:lang w:eastAsia="zh-CN"/>
        </w:rPr>
        <w:t>s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 and manager</w:t>
      </w:r>
      <w:r w:rsidR="007073CF" w:rsidRPr="00EC0408">
        <w:rPr>
          <w:rFonts w:ascii="Garamond" w:hAnsi="Garamond" w:cs="Times New Roman"/>
          <w:sz w:val="22"/>
          <w:szCs w:val="22"/>
          <w:lang w:eastAsia="zh-CN"/>
        </w:rPr>
        <w:t>s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 can use report to view the processing status of each department and member. It also integrated data with </w:t>
      </w:r>
      <w:r w:rsidR="00EC0408" w:rsidRPr="00EC0408">
        <w:rPr>
          <w:rFonts w:ascii="Garamond" w:hAnsi="Garamond" w:cs="Times New Roman"/>
          <w:sz w:val="22"/>
          <w:szCs w:val="22"/>
          <w:lang w:eastAsia="zh-CN"/>
        </w:rPr>
        <w:t>the one-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gate system of H</w:t>
      </w:r>
      <w:r w:rsidR="00EC0408" w:rsidRPr="00EC0408">
        <w:rPr>
          <w:rFonts w:ascii="Garamond" w:hAnsi="Garamond" w:cs="Times New Roman"/>
          <w:sz w:val="22"/>
          <w:szCs w:val="22"/>
          <w:lang w:eastAsia="zh-CN"/>
        </w:rPr>
        <w:t xml:space="preserve">o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C</w:t>
      </w:r>
      <w:r w:rsidR="00EC0408" w:rsidRPr="00EC0408">
        <w:rPr>
          <w:rFonts w:ascii="Garamond" w:hAnsi="Garamond" w:cs="Times New Roman"/>
          <w:sz w:val="22"/>
          <w:szCs w:val="22"/>
          <w:lang w:eastAsia="zh-CN"/>
        </w:rPr>
        <w:t xml:space="preserve">hi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M</w:t>
      </w:r>
      <w:r w:rsidR="00EC0408" w:rsidRPr="00EC0408">
        <w:rPr>
          <w:rFonts w:ascii="Garamond" w:hAnsi="Garamond" w:cs="Times New Roman"/>
          <w:sz w:val="22"/>
          <w:szCs w:val="22"/>
          <w:lang w:eastAsia="zh-CN"/>
        </w:rPr>
        <w:t xml:space="preserve">inh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C</w:t>
      </w:r>
      <w:r w:rsidR="00EC0408" w:rsidRPr="00EC0408">
        <w:rPr>
          <w:rFonts w:ascii="Garamond" w:hAnsi="Garamond" w:cs="Times New Roman"/>
          <w:sz w:val="22"/>
          <w:szCs w:val="22"/>
          <w:lang w:eastAsia="zh-CN"/>
        </w:rPr>
        <w:t>ity government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. This Department consists of two office</w:t>
      </w:r>
      <w:r w:rsidR="00EC0408" w:rsidRPr="00EC0408">
        <w:rPr>
          <w:rFonts w:ascii="Garamond" w:hAnsi="Garamond" w:cs="Times New Roman"/>
          <w:sz w:val="22"/>
          <w:szCs w:val="22"/>
          <w:lang w:eastAsia="zh-CN"/>
        </w:rPr>
        <w:t>s,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 so </w:t>
      </w:r>
      <w:r w:rsidR="00EC0408" w:rsidRPr="00EC0408">
        <w:rPr>
          <w:rFonts w:ascii="Garamond" w:hAnsi="Garamond" w:cs="Times New Roman"/>
          <w:sz w:val="22"/>
          <w:szCs w:val="22"/>
          <w:lang w:eastAsia="zh-CN"/>
        </w:rPr>
        <w:t xml:space="preserve">also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we </w:t>
      </w:r>
      <w:r w:rsidR="00EC0408" w:rsidRPr="00EC0408">
        <w:rPr>
          <w:rFonts w:ascii="Garamond" w:hAnsi="Garamond" w:cs="Times New Roman"/>
          <w:sz w:val="22"/>
          <w:szCs w:val="22"/>
          <w:lang w:eastAsia="zh-CN"/>
        </w:rPr>
        <w:t>had to synchronize all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 data.</w:t>
      </w:r>
    </w:p>
    <w:p w:rsidR="007073CF" w:rsidRPr="00EC0408" w:rsidRDefault="007073CF" w:rsidP="007073CF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16"/>
          <w:szCs w:val="16"/>
          <w:lang w:eastAsia="zh-CN"/>
        </w:rPr>
      </w:pPr>
    </w:p>
    <w:p w:rsidR="00330FB5" w:rsidRPr="00EC0408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My role and responsibilities were as follows:</w:t>
      </w:r>
    </w:p>
    <w:p w:rsidR="00EC0408" w:rsidRPr="007073CF" w:rsidRDefault="00EC0408" w:rsidP="00EC040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Collect requirements from customer</w:t>
      </w:r>
    </w:p>
    <w:p w:rsidR="00EC0408" w:rsidRPr="007073CF" w:rsidRDefault="00EC0408" w:rsidP="00EC040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Analyze and design data model; design html, reports and code</w:t>
      </w:r>
    </w:p>
    <w:p w:rsidR="00EC0408" w:rsidRPr="007073CF" w:rsidRDefault="00EC0408" w:rsidP="00EC040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Overall team management; break out assignments and manage deliverables</w:t>
      </w:r>
    </w:p>
    <w:p w:rsidR="00EC0408" w:rsidRPr="007073CF" w:rsidRDefault="00EC0408" w:rsidP="00EC040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 xml:space="preserve">Review code from other members; give coaching and guidance </w:t>
      </w:r>
    </w:p>
    <w:p w:rsidR="00EC0408" w:rsidRPr="007073CF" w:rsidRDefault="00EC0408" w:rsidP="00EC040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Upgrade older system and work to integrate data from other systems</w:t>
      </w:r>
    </w:p>
    <w:p w:rsidR="00EC0408" w:rsidRDefault="00EC0408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lang w:eastAsia="zh-CN"/>
        </w:rPr>
      </w:pPr>
    </w:p>
    <w:p w:rsidR="00330FB5" w:rsidRPr="00EC0408" w:rsidRDefault="00330FB5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Technologies Utilized:</w:t>
      </w:r>
    </w:p>
    <w:p w:rsidR="00330FB5" w:rsidRPr="00EC0408" w:rsidRDefault="00330FB5" w:rsidP="00EC040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proofErr w:type="spellStart"/>
      <w:r w:rsidRPr="00EC0408">
        <w:rPr>
          <w:rFonts w:ascii="Garamond" w:hAnsi="Garamond" w:cs="Times New Roman"/>
          <w:sz w:val="22"/>
          <w:szCs w:val="22"/>
          <w:lang w:eastAsia="zh-CN"/>
        </w:rPr>
        <w:t>Liferay</w:t>
      </w:r>
      <w:r w:rsidR="00EC0408" w:rsidRPr="00EC0408">
        <w:rPr>
          <w:rFonts w:ascii="Garamond" w:hAnsi="Garamond" w:cs="Times New Roman"/>
          <w:sz w:val="22"/>
          <w:szCs w:val="22"/>
          <w:lang w:eastAsia="zh-CN"/>
        </w:rPr>
        <w:t>P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ortal</w:t>
      </w:r>
      <w:proofErr w:type="spellEnd"/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EC0408">
        <w:rPr>
          <w:rFonts w:ascii="Garamond" w:hAnsi="Garamond" w:cs="Times New Roman"/>
          <w:sz w:val="22"/>
          <w:szCs w:val="22"/>
          <w:lang w:eastAsia="zh-CN"/>
        </w:rPr>
        <w:t>AlloyUI</w:t>
      </w:r>
      <w:proofErr w:type="spellEnd"/>
    </w:p>
    <w:p w:rsidR="00330FB5" w:rsidRPr="00EC0408" w:rsidRDefault="00EC0408" w:rsidP="00EC040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J</w:t>
      </w:r>
      <w:r w:rsidR="00330FB5" w:rsidRPr="00EC0408">
        <w:rPr>
          <w:rFonts w:ascii="Garamond" w:hAnsi="Garamond" w:cs="Times New Roman"/>
          <w:sz w:val="22"/>
          <w:szCs w:val="22"/>
          <w:lang w:eastAsia="zh-CN"/>
        </w:rPr>
        <w:t>SP, CSS, Javascript, AJAX, DWR, Velocity</w:t>
      </w:r>
    </w:p>
    <w:p w:rsidR="00330FB5" w:rsidRPr="00EC0408" w:rsidRDefault="00330FB5" w:rsidP="00EC040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RTF reports</w:t>
      </w:r>
    </w:p>
    <w:p w:rsidR="00330FB5" w:rsidRPr="00EC0408" w:rsidRDefault="00330FB5" w:rsidP="00EC040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PostgreSQL</w:t>
      </w:r>
    </w:p>
    <w:p w:rsidR="00330FB5" w:rsidRDefault="00330FB5" w:rsidP="00EC040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proofErr w:type="spellStart"/>
      <w:r w:rsidRPr="00EC0408">
        <w:rPr>
          <w:rFonts w:ascii="Garamond" w:hAnsi="Garamond" w:cs="Times New Roman"/>
          <w:sz w:val="22"/>
          <w:szCs w:val="22"/>
          <w:lang w:eastAsia="zh-CN"/>
        </w:rPr>
        <w:t>Sourcesafe</w:t>
      </w:r>
      <w:proofErr w:type="spellEnd"/>
      <w:r w:rsidR="00EC0408" w:rsidRPr="00EC0408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Microsoft Project</w:t>
      </w:r>
    </w:p>
    <w:p w:rsidR="00352B81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</w:p>
    <w:p w:rsidR="00A400A2" w:rsidRDefault="00A400A2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22"/>
          <w:szCs w:val="22"/>
          <w:lang w:eastAsia="zh-CN"/>
        </w:rPr>
      </w:pPr>
    </w:p>
    <w:p w:rsidR="00352B81" w:rsidRPr="007073CF" w:rsidRDefault="00F609F6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i/>
          <w:sz w:val="22"/>
          <w:szCs w:val="22"/>
          <w:lang w:eastAsia="zh-CN"/>
        </w:rPr>
      </w:pPr>
      <w:r w:rsidRPr="00F609F6">
        <w:rPr>
          <w:rFonts w:ascii="Garamond" w:hAnsi="Garamond" w:cs="Times New Roman"/>
          <w:b/>
          <w:sz w:val="22"/>
          <w:szCs w:val="22"/>
          <w:lang w:eastAsia="zh-CN"/>
        </w:rPr>
        <w:t>Steering center of the urban flood control program HCMC</w:t>
      </w:r>
      <w:r w:rsidR="00352B81" w:rsidRPr="007073CF">
        <w:rPr>
          <w:rFonts w:ascii="Garamond" w:hAnsi="Garamond" w:cs="Times New Roman"/>
          <w:b/>
          <w:sz w:val="22"/>
          <w:szCs w:val="22"/>
          <w:lang w:eastAsia="zh-CN"/>
        </w:rPr>
        <w:t>, HCMC -</w:t>
      </w:r>
      <w:r w:rsidR="00352B81" w:rsidRPr="007073CF">
        <w:rPr>
          <w:rFonts w:ascii="Garamond" w:hAnsi="Garamond" w:cs="Times New Roman"/>
          <w:i/>
          <w:sz w:val="22"/>
          <w:szCs w:val="22"/>
          <w:lang w:eastAsia="zh-CN"/>
        </w:rPr>
        <w:t>Management e-document and e-records</w:t>
      </w:r>
    </w:p>
    <w:p w:rsidR="00352B81" w:rsidRPr="007073CF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Developer - Technical Leader</w:t>
      </w:r>
    </w:p>
    <w:p w:rsidR="00352B81" w:rsidRPr="00EC0408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52B81" w:rsidRPr="00EC0408" w:rsidRDefault="00352B81" w:rsidP="00352B81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I worked with </w:t>
      </w:r>
      <w:r w:rsidR="00F609F6">
        <w:rPr>
          <w:rFonts w:ascii="Garamond" w:hAnsi="Garamond" w:cs="Times New Roman"/>
          <w:sz w:val="22"/>
          <w:szCs w:val="22"/>
          <w:lang w:eastAsia="zh-CN"/>
        </w:rPr>
        <w:t>five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 developers over the course of </w:t>
      </w:r>
      <w:r w:rsidR="00F609F6">
        <w:rPr>
          <w:rFonts w:ascii="Garamond" w:hAnsi="Garamond" w:cs="Times New Roman"/>
          <w:sz w:val="22"/>
          <w:szCs w:val="22"/>
          <w:lang w:eastAsia="zh-CN"/>
        </w:rPr>
        <w:t>ten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 months to perform the project. </w:t>
      </w:r>
      <w:r w:rsidR="00F609F6">
        <w:rPr>
          <w:rFonts w:ascii="Garamond" w:hAnsi="Garamond" w:cs="Times New Roman"/>
          <w:sz w:val="22"/>
          <w:szCs w:val="22"/>
          <w:lang w:eastAsia="zh-CN"/>
        </w:rPr>
        <w:t xml:space="preserve">My company combined with another company with seven persons to develop and deploy.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As technical leader, my role was to gather requirements, architect and design the data model, lead the overall team, as well as integrate data </w:t>
      </w:r>
      <w:r>
        <w:rPr>
          <w:rFonts w:ascii="Garamond" w:hAnsi="Garamond" w:cs="Times New Roman"/>
          <w:sz w:val="22"/>
          <w:szCs w:val="22"/>
          <w:lang w:eastAsia="zh-CN"/>
        </w:rPr>
        <w:t>with systems in other department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s and offices. This project was built to manage e- records and e-document. It controlled </w:t>
      </w:r>
      <w:r w:rsidR="00F8251C">
        <w:rPr>
          <w:rFonts w:ascii="Garamond" w:hAnsi="Garamond" w:cs="Times New Roman"/>
          <w:sz w:val="22"/>
          <w:szCs w:val="22"/>
          <w:lang w:eastAsia="zh-CN"/>
        </w:rPr>
        <w:t>10 departments with about 120 users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. Leaders and managers can use report to view the processing status</w:t>
      </w:r>
      <w:r w:rsidR="00F8251C">
        <w:rPr>
          <w:rFonts w:ascii="Garamond" w:hAnsi="Garamond" w:cs="Times New Roman"/>
          <w:sz w:val="22"/>
          <w:szCs w:val="22"/>
          <w:lang w:eastAsia="zh-CN"/>
        </w:rPr>
        <w:t xml:space="preserve"> of each department and member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.</w:t>
      </w:r>
    </w:p>
    <w:p w:rsidR="00352B81" w:rsidRPr="00EC0408" w:rsidRDefault="00352B81" w:rsidP="00352B81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16"/>
          <w:szCs w:val="16"/>
          <w:lang w:eastAsia="zh-CN"/>
        </w:rPr>
      </w:pPr>
    </w:p>
    <w:p w:rsidR="00352B81" w:rsidRPr="00EC0408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My role and responsibilities were as follows:</w:t>
      </w:r>
    </w:p>
    <w:p w:rsidR="00352B81" w:rsidRPr="007073CF" w:rsidRDefault="00352B81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Collect requirements from customer</w:t>
      </w:r>
    </w:p>
    <w:p w:rsidR="00352B81" w:rsidRPr="007073CF" w:rsidRDefault="00352B81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Analyze and design data model; design html, reports and code</w:t>
      </w:r>
    </w:p>
    <w:p w:rsidR="00352B81" w:rsidRPr="007073CF" w:rsidRDefault="00352B81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Overall team management; break out assignments and manage deliverables</w:t>
      </w:r>
    </w:p>
    <w:p w:rsidR="00352B81" w:rsidRPr="007073CF" w:rsidRDefault="00352B81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 xml:space="preserve">Review code from other members; give coaching and guidance </w:t>
      </w:r>
    </w:p>
    <w:p w:rsidR="00352B81" w:rsidRDefault="00F8251C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>
        <w:rPr>
          <w:rFonts w:ascii="Garamond" w:hAnsi="Garamond" w:cs="Times New Roman"/>
          <w:sz w:val="22"/>
          <w:szCs w:val="22"/>
          <w:lang w:eastAsia="zh-CN"/>
        </w:rPr>
        <w:t>Work</w:t>
      </w:r>
      <w:r w:rsidR="00352B81" w:rsidRPr="007073CF">
        <w:rPr>
          <w:rFonts w:ascii="Garamond" w:hAnsi="Garamond" w:cs="Times New Roman"/>
          <w:sz w:val="22"/>
          <w:szCs w:val="22"/>
          <w:lang w:eastAsia="zh-CN"/>
        </w:rPr>
        <w:t xml:space="preserve"> to integrate data from other systems</w:t>
      </w:r>
    </w:p>
    <w:p w:rsidR="00F8251C" w:rsidRPr="007073CF" w:rsidRDefault="00F8251C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>
        <w:rPr>
          <w:rFonts w:ascii="Garamond" w:hAnsi="Garamond" w:cs="Times New Roman"/>
          <w:sz w:val="22"/>
          <w:szCs w:val="22"/>
          <w:lang w:eastAsia="zh-CN"/>
        </w:rPr>
        <w:t xml:space="preserve">Manage the plan and work result of the team in </w:t>
      </w:r>
      <w:r w:rsidR="00216C7A">
        <w:rPr>
          <w:rFonts w:ascii="Garamond" w:hAnsi="Garamond" w:cs="Times New Roman"/>
          <w:sz w:val="22"/>
          <w:szCs w:val="22"/>
          <w:lang w:eastAsia="zh-CN"/>
        </w:rPr>
        <w:t>partner company</w:t>
      </w:r>
    </w:p>
    <w:p w:rsidR="00352B81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lang w:eastAsia="zh-CN"/>
        </w:rPr>
      </w:pPr>
    </w:p>
    <w:p w:rsidR="00352B81" w:rsidRPr="00EC0408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Technologies Utilized:</w:t>
      </w:r>
    </w:p>
    <w:p w:rsidR="00352B81" w:rsidRPr="00EC0408" w:rsidRDefault="00352B81" w:rsidP="00352B8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proofErr w:type="spellStart"/>
      <w:r w:rsidRPr="00EC0408">
        <w:rPr>
          <w:rFonts w:ascii="Garamond" w:hAnsi="Garamond" w:cs="Times New Roman"/>
          <w:sz w:val="22"/>
          <w:szCs w:val="22"/>
          <w:lang w:eastAsia="zh-CN"/>
        </w:rPr>
        <w:t>LiferayPortal</w:t>
      </w:r>
      <w:proofErr w:type="spellEnd"/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EC0408">
        <w:rPr>
          <w:rFonts w:ascii="Garamond" w:hAnsi="Garamond" w:cs="Times New Roman"/>
          <w:sz w:val="22"/>
          <w:szCs w:val="22"/>
          <w:lang w:eastAsia="zh-CN"/>
        </w:rPr>
        <w:t>AlloyUI</w:t>
      </w:r>
      <w:proofErr w:type="spellEnd"/>
    </w:p>
    <w:p w:rsidR="00352B81" w:rsidRPr="00EC0408" w:rsidRDefault="00352B81" w:rsidP="00352B8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JSP, CSS, Javascript, AJAX, DWR, Velocity</w:t>
      </w:r>
    </w:p>
    <w:p w:rsidR="00352B81" w:rsidRPr="00EC0408" w:rsidRDefault="00352B81" w:rsidP="00352B8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RTF reports</w:t>
      </w:r>
    </w:p>
    <w:p w:rsidR="00352B81" w:rsidRPr="00EC0408" w:rsidRDefault="00352B81" w:rsidP="00352B8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PostgreSQL</w:t>
      </w:r>
    </w:p>
    <w:p w:rsidR="00352B81" w:rsidRDefault="00352B81" w:rsidP="00352B8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proofErr w:type="spellStart"/>
      <w:r w:rsidRPr="00EC0408">
        <w:rPr>
          <w:rFonts w:ascii="Garamond" w:hAnsi="Garamond" w:cs="Times New Roman"/>
          <w:sz w:val="22"/>
          <w:szCs w:val="22"/>
          <w:lang w:eastAsia="zh-CN"/>
        </w:rPr>
        <w:t>Sourcesafe</w:t>
      </w:r>
      <w:proofErr w:type="spellEnd"/>
      <w:r w:rsidRPr="00EC0408">
        <w:rPr>
          <w:rFonts w:ascii="Garamond" w:hAnsi="Garamond" w:cs="Times New Roman"/>
          <w:sz w:val="22"/>
          <w:szCs w:val="22"/>
          <w:lang w:eastAsia="zh-CN"/>
        </w:rPr>
        <w:t>, Microsoft Project</w:t>
      </w:r>
    </w:p>
    <w:p w:rsidR="00352B81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</w:p>
    <w:p w:rsidR="00A400A2" w:rsidRDefault="00A400A2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22"/>
          <w:szCs w:val="22"/>
          <w:lang w:eastAsia="zh-CN"/>
        </w:rPr>
      </w:pPr>
    </w:p>
    <w:p w:rsidR="00352B81" w:rsidRPr="007073CF" w:rsidRDefault="00646B55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i/>
          <w:sz w:val="22"/>
          <w:szCs w:val="22"/>
          <w:lang w:eastAsia="zh-CN"/>
        </w:rPr>
      </w:pPr>
      <w:r w:rsidRPr="00646B55">
        <w:rPr>
          <w:rFonts w:ascii="Garamond" w:hAnsi="Garamond" w:cs="Times New Roman"/>
          <w:b/>
          <w:sz w:val="22"/>
          <w:szCs w:val="22"/>
          <w:lang w:eastAsia="zh-CN"/>
        </w:rPr>
        <w:t xml:space="preserve">Thu </w:t>
      </w:r>
      <w:proofErr w:type="spellStart"/>
      <w:r w:rsidRPr="00646B55">
        <w:rPr>
          <w:rFonts w:ascii="Garamond" w:hAnsi="Garamond" w:cs="Times New Roman"/>
          <w:b/>
          <w:sz w:val="22"/>
          <w:szCs w:val="22"/>
          <w:lang w:eastAsia="zh-CN"/>
        </w:rPr>
        <w:t>Thiem</w:t>
      </w:r>
      <w:proofErr w:type="spellEnd"/>
      <w:r w:rsidRPr="00646B55">
        <w:rPr>
          <w:rFonts w:ascii="Garamond" w:hAnsi="Garamond" w:cs="Times New Roman"/>
          <w:b/>
          <w:sz w:val="22"/>
          <w:szCs w:val="22"/>
          <w:lang w:eastAsia="zh-CN"/>
        </w:rPr>
        <w:t xml:space="preserve"> New Urban Area</w:t>
      </w:r>
      <w:r w:rsidR="00352B81" w:rsidRPr="007073CF">
        <w:rPr>
          <w:rFonts w:ascii="Garamond" w:hAnsi="Garamond" w:cs="Times New Roman"/>
          <w:b/>
          <w:sz w:val="22"/>
          <w:szCs w:val="22"/>
          <w:lang w:eastAsia="zh-CN"/>
        </w:rPr>
        <w:t>, HCMC -</w:t>
      </w:r>
      <w:r w:rsidR="00352B81" w:rsidRPr="007073CF">
        <w:rPr>
          <w:rFonts w:ascii="Garamond" w:hAnsi="Garamond" w:cs="Times New Roman"/>
          <w:i/>
          <w:sz w:val="22"/>
          <w:szCs w:val="22"/>
          <w:lang w:eastAsia="zh-CN"/>
        </w:rPr>
        <w:t>Management e-document and e-records</w:t>
      </w:r>
    </w:p>
    <w:p w:rsidR="00352B81" w:rsidRPr="007073CF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Developer - Technical Leader</w:t>
      </w:r>
    </w:p>
    <w:p w:rsidR="00352B81" w:rsidRPr="00EC0408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eastAsia="zh-CN"/>
        </w:rPr>
      </w:pPr>
    </w:p>
    <w:p w:rsidR="00352B81" w:rsidRPr="00EC0408" w:rsidRDefault="00352B81" w:rsidP="00352B81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I worked with </w:t>
      </w:r>
      <w:r w:rsidR="00216C7A">
        <w:rPr>
          <w:rFonts w:ascii="Garamond" w:hAnsi="Garamond" w:cs="Times New Roman"/>
          <w:sz w:val="22"/>
          <w:szCs w:val="22"/>
          <w:lang w:eastAsia="zh-CN"/>
        </w:rPr>
        <w:t>four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 developers over the course of </w:t>
      </w:r>
      <w:r w:rsidR="00216C7A">
        <w:rPr>
          <w:rFonts w:ascii="Garamond" w:hAnsi="Garamond" w:cs="Times New Roman"/>
          <w:sz w:val="22"/>
          <w:szCs w:val="22"/>
          <w:lang w:eastAsia="zh-CN"/>
        </w:rPr>
        <w:t>eight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 months to perform the project. </w:t>
      </w:r>
      <w:r w:rsidR="00216C7A">
        <w:rPr>
          <w:rFonts w:ascii="Garamond" w:hAnsi="Garamond" w:cs="Times New Roman"/>
          <w:sz w:val="22"/>
          <w:szCs w:val="22"/>
          <w:lang w:eastAsia="zh-CN"/>
        </w:rPr>
        <w:t xml:space="preserve">My company combined with another company with five persons to develop and deploy.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As technical leader, my role was to gather requirements, architect and design the data model, lead the overall team, as well as integrate data </w:t>
      </w:r>
      <w:r>
        <w:rPr>
          <w:rFonts w:ascii="Garamond" w:hAnsi="Garamond" w:cs="Times New Roman"/>
          <w:sz w:val="22"/>
          <w:szCs w:val="22"/>
          <w:lang w:eastAsia="zh-CN"/>
        </w:rPr>
        <w:t>with systems in other department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s and offices. Our customer was the </w:t>
      </w:r>
      <w:r w:rsidR="00216C7A">
        <w:rPr>
          <w:rFonts w:ascii="Garamond" w:hAnsi="Garamond" w:cs="Times New Roman"/>
          <w:sz w:val="22"/>
          <w:szCs w:val="22"/>
          <w:lang w:eastAsia="zh-CN"/>
        </w:rPr>
        <w:t xml:space="preserve">Thu </w:t>
      </w:r>
      <w:proofErr w:type="spellStart"/>
      <w:r w:rsidR="00216C7A">
        <w:rPr>
          <w:rFonts w:ascii="Garamond" w:hAnsi="Garamond" w:cs="Times New Roman"/>
          <w:sz w:val="22"/>
          <w:szCs w:val="22"/>
          <w:lang w:eastAsia="zh-CN"/>
        </w:rPr>
        <w:t>Thiem</w:t>
      </w:r>
      <w:proofErr w:type="spellEnd"/>
      <w:r w:rsidR="00216C7A">
        <w:rPr>
          <w:rFonts w:ascii="Garamond" w:hAnsi="Garamond" w:cs="Times New Roman"/>
          <w:sz w:val="22"/>
          <w:szCs w:val="22"/>
          <w:lang w:eastAsia="zh-CN"/>
        </w:rPr>
        <w:t xml:space="preserve"> New Urban Area of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 Ho Chi Minh City. This project was built to manage e- records and e-document. It controlled about </w:t>
      </w:r>
      <w:r w:rsidR="00216C7A">
        <w:rPr>
          <w:rFonts w:ascii="Garamond" w:hAnsi="Garamond" w:cs="Times New Roman"/>
          <w:sz w:val="22"/>
          <w:szCs w:val="22"/>
          <w:lang w:eastAsia="zh-CN"/>
        </w:rPr>
        <w:t>27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 record types dealing with documents and records for </w:t>
      </w:r>
      <w:r w:rsidR="00216C7A">
        <w:rPr>
          <w:rFonts w:ascii="Garamond" w:hAnsi="Garamond" w:cs="Times New Roman"/>
          <w:sz w:val="22"/>
          <w:szCs w:val="22"/>
          <w:lang w:eastAsia="zh-CN"/>
        </w:rPr>
        <w:t xml:space="preserve">Thu </w:t>
      </w:r>
      <w:proofErr w:type="spellStart"/>
      <w:r w:rsidR="00216C7A">
        <w:rPr>
          <w:rFonts w:ascii="Garamond" w:hAnsi="Garamond" w:cs="Times New Roman"/>
          <w:sz w:val="22"/>
          <w:szCs w:val="22"/>
          <w:lang w:eastAsia="zh-CN"/>
        </w:rPr>
        <w:t>Thiem</w:t>
      </w:r>
      <w:proofErr w:type="spellEnd"/>
      <w:r w:rsidR="00216C7A">
        <w:rPr>
          <w:rFonts w:ascii="Garamond" w:hAnsi="Garamond" w:cs="Times New Roman"/>
          <w:sz w:val="22"/>
          <w:szCs w:val="22"/>
          <w:lang w:eastAsia="zh-CN"/>
        </w:rPr>
        <w:t xml:space="preserve"> part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. Leaders and managers can use report to view the processing status of each department and member. It also integrated data with the one-gate system of Ho Chi Minh City government. </w:t>
      </w:r>
      <w:r w:rsidR="00216C7A">
        <w:rPr>
          <w:rFonts w:ascii="Garamond" w:hAnsi="Garamond" w:cs="Times New Roman"/>
          <w:sz w:val="22"/>
          <w:szCs w:val="22"/>
          <w:lang w:eastAsia="zh-CN"/>
        </w:rPr>
        <w:t xml:space="preserve">It had another branch in district 2, </w:t>
      </w:r>
      <w:r w:rsidRPr="00EC0408">
        <w:rPr>
          <w:rFonts w:ascii="Garamond" w:hAnsi="Garamond" w:cs="Times New Roman"/>
          <w:sz w:val="22"/>
          <w:szCs w:val="22"/>
          <w:lang w:eastAsia="zh-CN"/>
        </w:rPr>
        <w:t>so also we had to synchronize all data.</w:t>
      </w:r>
    </w:p>
    <w:p w:rsidR="00352B81" w:rsidRPr="00EC0408" w:rsidRDefault="00352B81" w:rsidP="00352B81">
      <w:pPr>
        <w:widowControl w:val="0"/>
        <w:autoSpaceDE w:val="0"/>
        <w:autoSpaceDN w:val="0"/>
        <w:adjustRightInd w:val="0"/>
        <w:jc w:val="both"/>
        <w:rPr>
          <w:rFonts w:ascii="Garamond" w:hAnsi="Garamond" w:cs="Times New Roman"/>
          <w:sz w:val="16"/>
          <w:szCs w:val="16"/>
          <w:lang w:eastAsia="zh-CN"/>
        </w:rPr>
      </w:pPr>
    </w:p>
    <w:p w:rsidR="00352B81" w:rsidRPr="00EC0408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lastRenderedPageBreak/>
        <w:t>My role and responsibilities were as follows:</w:t>
      </w:r>
    </w:p>
    <w:p w:rsidR="00352B81" w:rsidRPr="007073CF" w:rsidRDefault="00352B81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Collect requirements from customer</w:t>
      </w:r>
    </w:p>
    <w:p w:rsidR="00352B81" w:rsidRPr="007073CF" w:rsidRDefault="00352B81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Analyze and design data model; design html, reports and code</w:t>
      </w:r>
    </w:p>
    <w:p w:rsidR="00352B81" w:rsidRPr="007073CF" w:rsidRDefault="00352B81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Overall team management; break out assignments and manage deliverables</w:t>
      </w:r>
    </w:p>
    <w:p w:rsidR="00352B81" w:rsidRPr="007073CF" w:rsidRDefault="00352B81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 xml:space="preserve">Review code from other members; give coaching and guidance </w:t>
      </w:r>
    </w:p>
    <w:p w:rsidR="00352B81" w:rsidRDefault="00352B81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7073CF">
        <w:rPr>
          <w:rFonts w:ascii="Garamond" w:hAnsi="Garamond" w:cs="Times New Roman"/>
          <w:sz w:val="22"/>
          <w:szCs w:val="22"/>
          <w:lang w:eastAsia="zh-CN"/>
        </w:rPr>
        <w:t>Upgrade older system and work to integrate data from other systems</w:t>
      </w:r>
    </w:p>
    <w:p w:rsidR="00216C7A" w:rsidRPr="007073CF" w:rsidRDefault="00216C7A" w:rsidP="00352B8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>
        <w:rPr>
          <w:rFonts w:ascii="Garamond" w:hAnsi="Garamond" w:cs="Times New Roman"/>
          <w:sz w:val="22"/>
          <w:szCs w:val="22"/>
          <w:lang w:eastAsia="zh-CN"/>
        </w:rPr>
        <w:t>Manage the plan and work result of the team in partner company</w:t>
      </w:r>
    </w:p>
    <w:p w:rsidR="00352B81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lang w:eastAsia="zh-CN"/>
        </w:rPr>
      </w:pPr>
    </w:p>
    <w:p w:rsidR="00352B81" w:rsidRPr="00EC0408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Technologies Utilized:</w:t>
      </w:r>
    </w:p>
    <w:p w:rsidR="00352B81" w:rsidRPr="00EC0408" w:rsidRDefault="00352B81" w:rsidP="00352B8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proofErr w:type="spellStart"/>
      <w:r w:rsidRPr="00EC0408">
        <w:rPr>
          <w:rFonts w:ascii="Garamond" w:hAnsi="Garamond" w:cs="Times New Roman"/>
          <w:sz w:val="22"/>
          <w:szCs w:val="22"/>
          <w:lang w:eastAsia="zh-CN"/>
        </w:rPr>
        <w:t>LiferayPortal</w:t>
      </w:r>
      <w:proofErr w:type="spellEnd"/>
      <w:r w:rsidRPr="00EC0408">
        <w:rPr>
          <w:rFonts w:ascii="Garamond" w:hAnsi="Garamond" w:cs="Times New Roman"/>
          <w:sz w:val="22"/>
          <w:szCs w:val="22"/>
          <w:lang w:eastAsia="zh-CN"/>
        </w:rPr>
        <w:t xml:space="preserve">, </w:t>
      </w:r>
      <w:proofErr w:type="spellStart"/>
      <w:r w:rsidRPr="00EC0408">
        <w:rPr>
          <w:rFonts w:ascii="Garamond" w:hAnsi="Garamond" w:cs="Times New Roman"/>
          <w:sz w:val="22"/>
          <w:szCs w:val="22"/>
          <w:lang w:eastAsia="zh-CN"/>
        </w:rPr>
        <w:t>AlloyUI</w:t>
      </w:r>
      <w:proofErr w:type="spellEnd"/>
    </w:p>
    <w:p w:rsidR="00352B81" w:rsidRPr="00EC0408" w:rsidRDefault="00352B81" w:rsidP="00352B8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JSP, CSS, Javascript, AJAX, DWR, Velocity</w:t>
      </w:r>
    </w:p>
    <w:p w:rsidR="00352B81" w:rsidRPr="00EC0408" w:rsidRDefault="00352B81" w:rsidP="00352B8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RTF reports</w:t>
      </w:r>
    </w:p>
    <w:p w:rsidR="00352B81" w:rsidRPr="00EC0408" w:rsidRDefault="00352B81" w:rsidP="00352B8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r w:rsidRPr="00EC0408">
        <w:rPr>
          <w:rFonts w:ascii="Garamond" w:hAnsi="Garamond" w:cs="Times New Roman"/>
          <w:sz w:val="22"/>
          <w:szCs w:val="22"/>
          <w:lang w:eastAsia="zh-CN"/>
        </w:rPr>
        <w:t>PostgreSQL</w:t>
      </w:r>
    </w:p>
    <w:p w:rsidR="00352B81" w:rsidRDefault="00352B81" w:rsidP="00352B8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  <w:proofErr w:type="spellStart"/>
      <w:r w:rsidRPr="00EC0408">
        <w:rPr>
          <w:rFonts w:ascii="Garamond" w:hAnsi="Garamond" w:cs="Times New Roman"/>
          <w:sz w:val="22"/>
          <w:szCs w:val="22"/>
          <w:lang w:eastAsia="zh-CN"/>
        </w:rPr>
        <w:t>Sourcesafe</w:t>
      </w:r>
      <w:proofErr w:type="spellEnd"/>
      <w:r w:rsidRPr="00EC0408">
        <w:rPr>
          <w:rFonts w:ascii="Garamond" w:hAnsi="Garamond" w:cs="Times New Roman"/>
          <w:sz w:val="22"/>
          <w:szCs w:val="22"/>
          <w:lang w:eastAsia="zh-CN"/>
        </w:rPr>
        <w:t>, Microsoft Project</w:t>
      </w:r>
    </w:p>
    <w:p w:rsidR="00352B81" w:rsidRDefault="00352B81" w:rsidP="00352B81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</w:p>
    <w:p w:rsidR="00D30C84" w:rsidRPr="00D30C84" w:rsidRDefault="00D30C84" w:rsidP="00D30C84">
      <w:pPr>
        <w:widowControl w:val="0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eastAsia="zh-CN"/>
        </w:rPr>
      </w:pPr>
    </w:p>
    <w:p w:rsidR="00EC0408" w:rsidRDefault="00EC0408" w:rsidP="00EC0408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Garamond" w:hAnsi="Garamond" w:cs="Times New Roman"/>
          <w:lang w:eastAsia="zh-CN"/>
        </w:rPr>
      </w:pPr>
    </w:p>
    <w:p w:rsidR="00330FB5" w:rsidRPr="00EC0408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sz w:val="26"/>
          <w:szCs w:val="26"/>
          <w:lang w:eastAsia="zh-CN"/>
        </w:rPr>
      </w:pPr>
      <w:r w:rsidRPr="00EC0408">
        <w:rPr>
          <w:rFonts w:ascii="Garamond" w:hAnsi="Garamond" w:cs="Times New Roman"/>
          <w:b/>
          <w:sz w:val="26"/>
          <w:szCs w:val="26"/>
          <w:lang w:eastAsia="zh-CN"/>
        </w:rPr>
        <w:t xml:space="preserve">Education </w:t>
      </w:r>
    </w:p>
    <w:p w:rsidR="00EC0408" w:rsidRDefault="00EC0408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</w:p>
    <w:p w:rsidR="00EC0408" w:rsidRDefault="00EC0408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  <w:r w:rsidRPr="00EC0408">
        <w:rPr>
          <w:rFonts w:ascii="Garamond" w:hAnsi="Garamond" w:cs="Times New Roman"/>
          <w:b/>
          <w:lang w:eastAsia="zh-CN"/>
        </w:rPr>
        <w:t>University of Economics HCMC</w:t>
      </w:r>
      <w:r w:rsidR="003B7DF1">
        <w:rPr>
          <w:rFonts w:ascii="Garamond" w:hAnsi="Garamond" w:cs="Times New Roman"/>
          <w:b/>
          <w:lang w:eastAsia="zh-CN"/>
        </w:rPr>
        <w:t xml:space="preserve">                                                                             </w:t>
      </w:r>
      <w:r w:rsidRPr="00EC0408">
        <w:rPr>
          <w:rFonts w:ascii="Garamond" w:hAnsi="Garamond" w:cs="Times New Roman"/>
          <w:b/>
          <w:lang w:eastAsia="zh-CN"/>
        </w:rPr>
        <w:t>2009 - 2011</w:t>
      </w:r>
    </w:p>
    <w:p w:rsidR="003B7DF1" w:rsidRPr="00A82DD8" w:rsidRDefault="003B7DF1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  <w:r w:rsidRPr="00A82DD8">
        <w:rPr>
          <w:rFonts w:ascii="Garamond" w:hAnsi="Garamond" w:cs="Times New Roman"/>
          <w:b/>
          <w:lang w:eastAsia="zh-CN"/>
        </w:rPr>
        <w:t>Bachelor of Economic Planning and Investment</w:t>
      </w:r>
    </w:p>
    <w:p w:rsidR="00EC0408" w:rsidRDefault="00EC0408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</w:p>
    <w:p w:rsidR="00303113" w:rsidRDefault="00303113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</w:p>
    <w:p w:rsidR="00EC0408" w:rsidRDefault="00EC0408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  <w:r w:rsidRPr="00EC0408">
        <w:rPr>
          <w:rFonts w:ascii="Garamond" w:hAnsi="Garamond" w:cs="Times New Roman"/>
          <w:b/>
          <w:lang w:eastAsia="zh-CN"/>
        </w:rPr>
        <w:t xml:space="preserve">Industrial </w:t>
      </w:r>
      <w:r>
        <w:rPr>
          <w:rFonts w:ascii="Garamond" w:hAnsi="Garamond" w:cs="Times New Roman"/>
          <w:b/>
          <w:lang w:eastAsia="zh-CN"/>
        </w:rPr>
        <w:t>University of HCMC</w:t>
      </w:r>
      <w:r w:rsidR="003B7DF1">
        <w:rPr>
          <w:rFonts w:ascii="Garamond" w:hAnsi="Garamond" w:cs="Times New Roman"/>
          <w:b/>
          <w:lang w:eastAsia="zh-CN"/>
        </w:rPr>
        <w:t xml:space="preserve">                                 </w:t>
      </w:r>
      <w:r>
        <w:rPr>
          <w:rFonts w:ascii="Garamond" w:hAnsi="Garamond" w:cs="Times New Roman"/>
          <w:b/>
          <w:lang w:eastAsia="zh-CN"/>
        </w:rPr>
        <w:tab/>
      </w:r>
      <w:r>
        <w:rPr>
          <w:rFonts w:ascii="Garamond" w:hAnsi="Garamond" w:cs="Times New Roman"/>
          <w:b/>
          <w:lang w:eastAsia="zh-CN"/>
        </w:rPr>
        <w:tab/>
      </w:r>
      <w:r>
        <w:rPr>
          <w:rFonts w:ascii="Garamond" w:hAnsi="Garamond" w:cs="Times New Roman"/>
          <w:b/>
          <w:lang w:eastAsia="zh-CN"/>
        </w:rPr>
        <w:tab/>
      </w:r>
      <w:r>
        <w:rPr>
          <w:rFonts w:ascii="Garamond" w:hAnsi="Garamond" w:cs="Times New Roman"/>
          <w:b/>
          <w:lang w:eastAsia="zh-CN"/>
        </w:rPr>
        <w:tab/>
      </w:r>
      <w:r w:rsidRPr="00EC0408">
        <w:rPr>
          <w:rFonts w:ascii="Garamond" w:hAnsi="Garamond" w:cs="Times New Roman"/>
          <w:b/>
          <w:lang w:eastAsia="zh-CN"/>
        </w:rPr>
        <w:t>2005</w:t>
      </w:r>
      <w:r>
        <w:rPr>
          <w:rFonts w:ascii="Garamond" w:hAnsi="Garamond" w:cs="Times New Roman"/>
          <w:b/>
          <w:lang w:eastAsia="zh-CN"/>
        </w:rPr>
        <w:t xml:space="preserve"> - 2007</w:t>
      </w:r>
    </w:p>
    <w:p w:rsidR="003B7DF1" w:rsidRPr="00A82DD8" w:rsidRDefault="003B7DF1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  <w:r w:rsidRPr="00A82DD8">
        <w:rPr>
          <w:rFonts w:ascii="Garamond" w:hAnsi="Garamond" w:cs="Times New Roman"/>
          <w:b/>
          <w:lang w:eastAsia="zh-CN"/>
        </w:rPr>
        <w:t>The degree of engineer - Computer Science</w:t>
      </w:r>
    </w:p>
    <w:p w:rsidR="00EC0408" w:rsidRDefault="00EC0408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</w:p>
    <w:p w:rsidR="00EC0408" w:rsidRDefault="00330FB5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  <w:r w:rsidRPr="00EC0408">
        <w:rPr>
          <w:rFonts w:ascii="Garamond" w:hAnsi="Garamond" w:cs="Times New Roman"/>
          <w:b/>
          <w:lang w:eastAsia="zh-CN"/>
        </w:rPr>
        <w:t>Indus</w:t>
      </w:r>
      <w:r w:rsidR="00EC0408">
        <w:rPr>
          <w:rFonts w:ascii="Garamond" w:hAnsi="Garamond" w:cs="Times New Roman"/>
          <w:b/>
          <w:lang w:eastAsia="zh-CN"/>
        </w:rPr>
        <w:t>trial College No.4 Information T</w:t>
      </w:r>
      <w:r w:rsidRPr="00EC0408">
        <w:rPr>
          <w:rFonts w:ascii="Garamond" w:hAnsi="Garamond" w:cs="Times New Roman"/>
          <w:b/>
          <w:lang w:eastAsia="zh-CN"/>
        </w:rPr>
        <w:t>echnology</w:t>
      </w:r>
      <w:r w:rsidR="00EC0408">
        <w:rPr>
          <w:rFonts w:ascii="Garamond" w:hAnsi="Garamond" w:cs="Times New Roman"/>
          <w:b/>
          <w:lang w:eastAsia="zh-CN"/>
        </w:rPr>
        <w:tab/>
      </w:r>
      <w:r w:rsidR="00EC0408">
        <w:rPr>
          <w:rFonts w:ascii="Garamond" w:hAnsi="Garamond" w:cs="Times New Roman"/>
          <w:b/>
          <w:lang w:eastAsia="zh-CN"/>
        </w:rPr>
        <w:tab/>
      </w:r>
      <w:r w:rsidR="00EC0408">
        <w:rPr>
          <w:rFonts w:ascii="Garamond" w:hAnsi="Garamond" w:cs="Times New Roman"/>
          <w:b/>
          <w:lang w:eastAsia="zh-CN"/>
        </w:rPr>
        <w:tab/>
      </w:r>
      <w:r w:rsidR="00EC0408">
        <w:rPr>
          <w:rFonts w:ascii="Garamond" w:hAnsi="Garamond" w:cs="Times New Roman"/>
          <w:b/>
          <w:lang w:eastAsia="zh-CN"/>
        </w:rPr>
        <w:tab/>
      </w:r>
      <w:r w:rsidR="00EC0408">
        <w:rPr>
          <w:rFonts w:ascii="Garamond" w:hAnsi="Garamond" w:cs="Times New Roman"/>
          <w:b/>
          <w:lang w:eastAsia="zh-CN"/>
        </w:rPr>
        <w:tab/>
      </w:r>
      <w:r w:rsidR="00EC0408" w:rsidRPr="00EC0408">
        <w:rPr>
          <w:rFonts w:ascii="Garamond" w:hAnsi="Garamond" w:cs="Times New Roman"/>
          <w:b/>
          <w:lang w:eastAsia="zh-CN"/>
        </w:rPr>
        <w:t>2000 - 2004</w:t>
      </w:r>
    </w:p>
    <w:p w:rsidR="003B7DF1" w:rsidRPr="00A82DD8" w:rsidRDefault="003B7DF1" w:rsidP="00EC0408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  <w:r w:rsidRPr="00A82DD8">
        <w:rPr>
          <w:rFonts w:ascii="Garamond" w:hAnsi="Garamond" w:cs="Times New Roman"/>
          <w:b/>
          <w:lang w:eastAsia="zh-CN"/>
        </w:rPr>
        <w:t>College degree of Information Technology</w:t>
      </w:r>
    </w:p>
    <w:p w:rsidR="00330FB5" w:rsidRPr="00EC0408" w:rsidRDefault="00330FB5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</w:p>
    <w:p w:rsidR="00EC0408" w:rsidRDefault="00EC0408" w:rsidP="00330FB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</w:p>
    <w:p w:rsidR="00212BB3" w:rsidRPr="00EC0408" w:rsidRDefault="00212BB3" w:rsidP="00212BB3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lang w:eastAsia="zh-CN"/>
        </w:rPr>
      </w:pPr>
    </w:p>
    <w:sectPr w:rsidR="00212BB3" w:rsidRPr="00EC0408" w:rsidSect="006E15AD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B01" w:rsidRDefault="00EC3B01" w:rsidP="007328D8">
      <w:r>
        <w:separator/>
      </w:r>
    </w:p>
  </w:endnote>
  <w:endnote w:type="continuationSeparator" w:id="0">
    <w:p w:rsidR="00EC3B01" w:rsidRDefault="00EC3B01" w:rsidP="00732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F8D" w:rsidRDefault="00554F8D">
    <w:pPr>
      <w:pStyle w:val="Footer"/>
      <w:pBdr>
        <w:bottom w:val="single" w:sz="6" w:space="1" w:color="auto"/>
      </w:pBdr>
    </w:pPr>
  </w:p>
  <w:p w:rsidR="00554F8D" w:rsidRPr="00C77D9E" w:rsidRDefault="00554F8D" w:rsidP="008476D7">
    <w:pPr>
      <w:pStyle w:val="Footer"/>
      <w:pBdr>
        <w:top w:val="single" w:sz="4" w:space="1" w:color="auto"/>
      </w:pBdr>
      <w:rPr>
        <w:rFonts w:ascii="Palatino Linotype" w:hAnsi="Palatino Linotype"/>
        <w:sz w:val="18"/>
        <w:szCs w:val="18"/>
      </w:rPr>
    </w:pPr>
    <w:r>
      <w:rPr>
        <w:rFonts w:ascii="Palatino Linotype" w:hAnsi="Palatino Linotype"/>
        <w:b/>
        <w:sz w:val="18"/>
        <w:szCs w:val="18"/>
      </w:rPr>
      <w:t>WINDWARD SYSTEMS INC</w:t>
    </w:r>
    <w:r>
      <w:rPr>
        <w:rFonts w:ascii="Palatino Linotype" w:hAnsi="Palatino Linotype"/>
        <w:sz w:val="18"/>
        <w:szCs w:val="18"/>
      </w:rPr>
      <w:tab/>
    </w:r>
    <w:r>
      <w:rPr>
        <w:rFonts w:ascii="Palatino Linotype" w:hAnsi="Palatino Linotype"/>
        <w:sz w:val="18"/>
        <w:szCs w:val="18"/>
      </w:rPr>
      <w:tab/>
      <w:t xml:space="preserve">Phone: </w:t>
    </w:r>
    <w:r w:rsidRPr="00497C43">
      <w:rPr>
        <w:rFonts w:ascii="Palatino Linotype" w:hAnsi="Palatino Linotype"/>
        <w:sz w:val="18"/>
        <w:szCs w:val="18"/>
      </w:rPr>
      <w:t>(888) 269-8605</w:t>
    </w:r>
  </w:p>
  <w:p w:rsidR="00554F8D" w:rsidRPr="00C77D9E" w:rsidRDefault="00554F8D" w:rsidP="008476D7">
    <w:pPr>
      <w:pStyle w:val="Footer"/>
      <w:rPr>
        <w:rFonts w:ascii="Palatino Linotype" w:hAnsi="Palatino Linotype"/>
        <w:sz w:val="18"/>
        <w:szCs w:val="18"/>
      </w:rPr>
    </w:pPr>
    <w:r w:rsidRPr="00497C43">
      <w:rPr>
        <w:rFonts w:ascii="Palatino Linotype" w:hAnsi="Palatino Linotype"/>
        <w:sz w:val="18"/>
        <w:szCs w:val="18"/>
      </w:rPr>
      <w:t xml:space="preserve">2549B </w:t>
    </w:r>
    <w:proofErr w:type="spellStart"/>
    <w:r w:rsidRPr="00497C43">
      <w:rPr>
        <w:rFonts w:ascii="Palatino Linotype" w:hAnsi="Palatino Linotype"/>
        <w:sz w:val="18"/>
        <w:szCs w:val="18"/>
      </w:rPr>
      <w:t>Eastbluff</w:t>
    </w:r>
    <w:proofErr w:type="spellEnd"/>
    <w:r w:rsidRPr="00497C43">
      <w:rPr>
        <w:rFonts w:ascii="Palatino Linotype" w:hAnsi="Palatino Linotype"/>
        <w:sz w:val="18"/>
        <w:szCs w:val="18"/>
      </w:rPr>
      <w:t xml:space="preserve"> Drive, STE 275, Newport Beach, CA 92660</w:t>
    </w:r>
    <w:r>
      <w:rPr>
        <w:rFonts w:ascii="Palatino Linotype" w:hAnsi="Palatino Linotype"/>
        <w:sz w:val="18"/>
        <w:szCs w:val="18"/>
      </w:rPr>
      <w:tab/>
    </w:r>
    <w:r w:rsidRPr="00497C43">
      <w:rPr>
        <w:rFonts w:ascii="Palatino Linotype" w:hAnsi="Palatino Linotype"/>
        <w:sz w:val="18"/>
        <w:szCs w:val="18"/>
      </w:rPr>
      <w:t>Fax - (949) 209-0460</w:t>
    </w:r>
    <w:r>
      <w:rPr>
        <w:rFonts w:ascii="Palatino Linotype" w:hAnsi="Palatino Linotype"/>
        <w:sz w:val="18"/>
        <w:szCs w:val="18"/>
      </w:rPr>
      <w:tab/>
    </w:r>
  </w:p>
  <w:p w:rsidR="00554F8D" w:rsidRPr="008476D7" w:rsidRDefault="00554F8D" w:rsidP="008476D7">
    <w:pPr>
      <w:pStyle w:val="Footer"/>
      <w:tabs>
        <w:tab w:val="clear" w:pos="4320"/>
        <w:tab w:val="clear" w:pos="8640"/>
        <w:tab w:val="left" w:pos="1185"/>
      </w:tabs>
      <w:rPr>
        <w:rFonts w:ascii="Palatino Linotype" w:hAnsi="Palatino Linotype"/>
        <w:sz w:val="18"/>
        <w:szCs w:val="18"/>
      </w:rPr>
    </w:pPr>
    <w:r>
      <w:rPr>
        <w:rFonts w:ascii="Palatino Linotype" w:hAnsi="Palatino Linotype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B01" w:rsidRDefault="00EC3B01" w:rsidP="007328D8">
      <w:r>
        <w:separator/>
      </w:r>
    </w:p>
  </w:footnote>
  <w:footnote w:type="continuationSeparator" w:id="0">
    <w:p w:rsidR="00EC3B01" w:rsidRDefault="00EC3B01" w:rsidP="007328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57" w:type="dxa"/>
      <w:jc w:val="center"/>
      <w:tblLook w:val="01E0" w:firstRow="1" w:lastRow="1" w:firstColumn="1" w:lastColumn="1" w:noHBand="0" w:noVBand="0"/>
    </w:tblPr>
    <w:tblGrid>
      <w:gridCol w:w="3476"/>
      <w:gridCol w:w="2760"/>
      <w:gridCol w:w="1553"/>
      <w:gridCol w:w="2568"/>
    </w:tblGrid>
    <w:tr w:rsidR="00554F8D" w:rsidRPr="00BB1CA3" w:rsidTr="00C61550">
      <w:trPr>
        <w:trHeight w:val="810"/>
        <w:jc w:val="center"/>
      </w:trPr>
      <w:tc>
        <w:tcPr>
          <w:tcW w:w="3476" w:type="dxa"/>
          <w:shd w:val="clear" w:color="auto" w:fill="auto"/>
        </w:tcPr>
        <w:p w:rsidR="00554F8D" w:rsidRPr="00BB1CA3" w:rsidRDefault="00554F8D" w:rsidP="00A539CA">
          <w:pPr>
            <w:rPr>
              <w:szCs w:val="22"/>
              <w:lang w:val="es-MX"/>
            </w:rPr>
          </w:pPr>
          <w:r>
            <w:rPr>
              <w:rFonts w:ascii="Tahoma" w:hAnsi="Tahoma" w:cs="Tahoma"/>
              <w:noProof/>
            </w:rPr>
            <w:drawing>
              <wp:inline distT="0" distB="0" distL="0" distR="0">
                <wp:extent cx="2070100" cy="469900"/>
                <wp:effectExtent l="0" t="0" r="0" b="12700"/>
                <wp:docPr id="3" name="Picture 3" descr="logo_remastered_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remastered_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01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60" w:type="dxa"/>
        </w:tcPr>
        <w:p w:rsidR="00554F8D" w:rsidRDefault="00554F8D" w:rsidP="00606653">
          <w:pPr>
            <w:jc w:val="center"/>
            <w:rPr>
              <w:rFonts w:ascii="Garamond" w:hAnsi="Garamond"/>
              <w:b/>
              <w:bCs/>
              <w:color w:val="000000"/>
              <w:sz w:val="36"/>
              <w:szCs w:val="36"/>
            </w:rPr>
          </w:pPr>
          <w:r>
            <w:rPr>
              <w:noProof/>
            </w:rPr>
            <w:drawing>
              <wp:anchor distT="0" distB="0" distL="63500" distR="63500" simplePos="0" relativeHeight="251659264" behindDoc="1" locked="0" layoutInCell="1" allowOverlap="1">
                <wp:simplePos x="0" y="0"/>
                <wp:positionH relativeFrom="margin">
                  <wp:posOffset>1654810</wp:posOffset>
                </wp:positionH>
                <wp:positionV relativeFrom="paragraph">
                  <wp:posOffset>-114300</wp:posOffset>
                </wp:positionV>
                <wp:extent cx="843915" cy="977900"/>
                <wp:effectExtent l="0" t="0" r="0" b="12700"/>
                <wp:wrapNone/>
                <wp:docPr id="24" name="Picture 3" descr="C:\Users\nnthoang\AppData\Local\Temp\1\FineReader11\media\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nnthoang\AppData\Local\Temp\1\FineReader11\media\image2.jpe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2055"/>
                        <a:stretch/>
                      </pic:blipFill>
                      <pic:spPr bwMode="auto">
                        <a:xfrm>
                          <a:off x="0" y="0"/>
                          <a:ext cx="843915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ve="http://schemas.openxmlformats.org/markup-compatibility/2006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Garamond" w:hAnsi="Garamond"/>
              <w:b/>
              <w:bCs/>
              <w:color w:val="000000"/>
              <w:sz w:val="36"/>
              <w:szCs w:val="36"/>
            </w:rPr>
            <w:t xml:space="preserve">Cong </w:t>
          </w:r>
        </w:p>
        <w:p w:rsidR="00554F8D" w:rsidRDefault="00554F8D" w:rsidP="00330FB5">
          <w:pPr>
            <w:jc w:val="center"/>
            <w:rPr>
              <w:rFonts w:ascii="Garamond" w:hAnsi="Garamond"/>
              <w:b/>
              <w:bCs/>
              <w:color w:val="000000"/>
              <w:sz w:val="36"/>
              <w:szCs w:val="36"/>
            </w:rPr>
          </w:pPr>
          <w:r>
            <w:rPr>
              <w:rFonts w:ascii="Garamond" w:hAnsi="Garamond"/>
              <w:b/>
              <w:bCs/>
              <w:color w:val="000000"/>
              <w:sz w:val="36"/>
              <w:szCs w:val="36"/>
            </w:rPr>
            <w:t>Pham</w:t>
          </w:r>
        </w:p>
      </w:tc>
      <w:tc>
        <w:tcPr>
          <w:tcW w:w="1553" w:type="dxa"/>
          <w:shd w:val="clear" w:color="auto" w:fill="auto"/>
        </w:tcPr>
        <w:p w:rsidR="00554F8D" w:rsidRPr="00A539CA" w:rsidRDefault="00554F8D" w:rsidP="00E45819">
          <w:pPr>
            <w:rPr>
              <w:rFonts w:ascii="Garamond" w:hAnsi="Garamond"/>
              <w:b/>
              <w:bCs/>
              <w:color w:val="000000"/>
              <w:sz w:val="36"/>
              <w:szCs w:val="36"/>
            </w:rPr>
          </w:pPr>
        </w:p>
      </w:tc>
      <w:tc>
        <w:tcPr>
          <w:tcW w:w="2568" w:type="dxa"/>
          <w:shd w:val="clear" w:color="auto" w:fill="auto"/>
        </w:tcPr>
        <w:p w:rsidR="00554F8D" w:rsidRPr="00BB1CA3" w:rsidRDefault="00554F8D" w:rsidP="00A539CA">
          <w:pPr>
            <w:jc w:val="right"/>
            <w:rPr>
              <w:rFonts w:ascii="Arial" w:hAnsi="Arial" w:cs="Arial"/>
              <w:sz w:val="16"/>
              <w:szCs w:val="22"/>
              <w:lang w:val="es-MX"/>
            </w:rPr>
          </w:pPr>
          <w:r>
            <w:rPr>
              <w:rFonts w:ascii="Arial" w:hAnsi="Arial" w:cs="Arial"/>
              <w:sz w:val="16"/>
              <w:szCs w:val="22"/>
              <w:lang w:val="es-MX"/>
            </w:rPr>
            <w:t xml:space="preserve">2549B </w:t>
          </w:r>
          <w:proofErr w:type="spellStart"/>
          <w:r>
            <w:rPr>
              <w:rFonts w:ascii="Arial" w:hAnsi="Arial" w:cs="Arial"/>
              <w:sz w:val="16"/>
              <w:szCs w:val="22"/>
              <w:lang w:val="es-MX"/>
            </w:rPr>
            <w:t>Eastbluff</w:t>
          </w:r>
          <w:proofErr w:type="spellEnd"/>
          <w:r>
            <w:rPr>
              <w:rFonts w:ascii="Arial" w:hAnsi="Arial" w:cs="Arial"/>
              <w:sz w:val="16"/>
              <w:szCs w:val="22"/>
              <w:lang w:val="es-MX"/>
            </w:rPr>
            <w:t xml:space="preserve"> Drive, STE 275</w:t>
          </w:r>
        </w:p>
        <w:p w:rsidR="00554F8D" w:rsidRPr="00BB1CA3" w:rsidRDefault="00554F8D" w:rsidP="00A539CA">
          <w:pPr>
            <w:jc w:val="right"/>
            <w:rPr>
              <w:rFonts w:ascii="Arial" w:hAnsi="Arial" w:cs="Arial"/>
              <w:sz w:val="16"/>
              <w:szCs w:val="22"/>
              <w:lang w:val="es-MX"/>
            </w:rPr>
          </w:pPr>
          <w:r>
            <w:rPr>
              <w:rFonts w:ascii="Arial" w:hAnsi="Arial" w:cs="Arial"/>
              <w:sz w:val="16"/>
              <w:szCs w:val="22"/>
              <w:lang w:val="es-MX"/>
            </w:rPr>
            <w:t>Newport Beach</w:t>
          </w:r>
          <w:r w:rsidRPr="00BB1CA3">
            <w:rPr>
              <w:rFonts w:ascii="Arial" w:hAnsi="Arial" w:cs="Arial"/>
              <w:sz w:val="16"/>
              <w:szCs w:val="22"/>
              <w:lang w:val="es-MX"/>
            </w:rPr>
            <w:t>, CA 9</w:t>
          </w:r>
          <w:r>
            <w:rPr>
              <w:rFonts w:ascii="Arial" w:hAnsi="Arial" w:cs="Arial"/>
              <w:sz w:val="16"/>
              <w:szCs w:val="22"/>
              <w:lang w:val="es-MX"/>
            </w:rPr>
            <w:t>2660</w:t>
          </w:r>
        </w:p>
        <w:p w:rsidR="00554F8D" w:rsidRPr="00BB1CA3" w:rsidRDefault="00554F8D" w:rsidP="00A539CA">
          <w:pPr>
            <w:jc w:val="right"/>
            <w:rPr>
              <w:rFonts w:ascii="Arial" w:hAnsi="Arial" w:cs="Arial"/>
              <w:sz w:val="16"/>
              <w:szCs w:val="22"/>
              <w:lang w:val="es-MX"/>
            </w:rPr>
          </w:pPr>
          <w:proofErr w:type="spellStart"/>
          <w:r>
            <w:rPr>
              <w:rFonts w:ascii="Arial" w:hAnsi="Arial" w:cs="Arial"/>
              <w:sz w:val="16"/>
              <w:szCs w:val="22"/>
              <w:lang w:val="es-MX"/>
            </w:rPr>
            <w:t>Phone</w:t>
          </w:r>
          <w:proofErr w:type="spellEnd"/>
          <w:r>
            <w:rPr>
              <w:rFonts w:ascii="Arial" w:hAnsi="Arial" w:cs="Arial"/>
              <w:sz w:val="16"/>
              <w:szCs w:val="22"/>
              <w:lang w:val="es-MX"/>
            </w:rPr>
            <w:t xml:space="preserve"> - (</w:t>
          </w:r>
          <w:r w:rsidRPr="008F2927">
            <w:rPr>
              <w:rFonts w:ascii="Arial" w:hAnsi="Arial" w:cs="Arial"/>
              <w:sz w:val="16"/>
              <w:szCs w:val="22"/>
              <w:lang w:val="es-MX"/>
            </w:rPr>
            <w:t>888</w:t>
          </w:r>
          <w:r>
            <w:rPr>
              <w:rFonts w:ascii="Arial" w:hAnsi="Arial" w:cs="Arial"/>
              <w:sz w:val="16"/>
              <w:szCs w:val="22"/>
              <w:lang w:val="es-MX"/>
            </w:rPr>
            <w:t xml:space="preserve">) </w:t>
          </w:r>
          <w:r w:rsidRPr="008F2927">
            <w:rPr>
              <w:rFonts w:ascii="Arial" w:hAnsi="Arial" w:cs="Arial"/>
              <w:sz w:val="16"/>
              <w:szCs w:val="22"/>
              <w:lang w:val="es-MX"/>
            </w:rPr>
            <w:t>269-8605</w:t>
          </w:r>
        </w:p>
        <w:p w:rsidR="00554F8D" w:rsidRPr="00BB1CA3" w:rsidRDefault="00554F8D" w:rsidP="00A539CA">
          <w:pPr>
            <w:jc w:val="right"/>
            <w:rPr>
              <w:rFonts w:ascii="Arial" w:hAnsi="Arial" w:cs="Arial"/>
              <w:sz w:val="16"/>
              <w:szCs w:val="22"/>
              <w:lang w:val="es-MX"/>
            </w:rPr>
          </w:pPr>
          <w:r w:rsidRPr="00BB1CA3">
            <w:rPr>
              <w:rFonts w:ascii="Arial" w:hAnsi="Arial" w:cs="Arial"/>
              <w:sz w:val="16"/>
              <w:szCs w:val="22"/>
              <w:lang w:val="es-MX"/>
            </w:rPr>
            <w:t>Fax - (</w:t>
          </w:r>
          <w:r>
            <w:rPr>
              <w:rFonts w:ascii="Arial" w:hAnsi="Arial" w:cs="Arial"/>
              <w:sz w:val="16"/>
              <w:szCs w:val="22"/>
              <w:lang w:val="es-MX"/>
            </w:rPr>
            <w:t>949</w:t>
          </w:r>
          <w:r w:rsidRPr="00BB1CA3">
            <w:rPr>
              <w:rFonts w:ascii="Arial" w:hAnsi="Arial" w:cs="Arial"/>
              <w:sz w:val="16"/>
              <w:szCs w:val="22"/>
              <w:lang w:val="es-MX"/>
            </w:rPr>
            <w:t>)</w:t>
          </w:r>
          <w:r>
            <w:rPr>
              <w:rFonts w:ascii="Arial" w:hAnsi="Arial" w:cs="Arial"/>
              <w:sz w:val="16"/>
              <w:szCs w:val="22"/>
              <w:lang w:val="es-MX"/>
            </w:rPr>
            <w:t xml:space="preserve"> 209-0460</w:t>
          </w:r>
        </w:p>
      </w:tc>
    </w:tr>
  </w:tbl>
  <w:p w:rsidR="00554F8D" w:rsidRDefault="00554F8D">
    <w:pPr>
      <w:pStyle w:val="Header"/>
      <w:rPr>
        <w:lang w:eastAsia="zh-CN"/>
      </w:rPr>
    </w:pPr>
  </w:p>
  <w:p w:rsidR="00554F8D" w:rsidRDefault="00554F8D">
    <w:pPr>
      <w:pStyle w:val="Header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1537B2"/>
    <w:multiLevelType w:val="hybridMultilevel"/>
    <w:tmpl w:val="C6CCF3B2"/>
    <w:lvl w:ilvl="0" w:tplc="97F4159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E2205"/>
    <w:multiLevelType w:val="hybridMultilevel"/>
    <w:tmpl w:val="A552CF72"/>
    <w:lvl w:ilvl="0" w:tplc="4D0C29C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40701"/>
    <w:multiLevelType w:val="hybridMultilevel"/>
    <w:tmpl w:val="C7FA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32919"/>
    <w:multiLevelType w:val="hybridMultilevel"/>
    <w:tmpl w:val="0A1C2DD4"/>
    <w:lvl w:ilvl="0" w:tplc="7910D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30B7D"/>
    <w:multiLevelType w:val="hybridMultilevel"/>
    <w:tmpl w:val="BAE6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003A8"/>
    <w:multiLevelType w:val="hybridMultilevel"/>
    <w:tmpl w:val="F566E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A0457"/>
    <w:multiLevelType w:val="hybridMultilevel"/>
    <w:tmpl w:val="3B16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A178F8"/>
    <w:multiLevelType w:val="hybridMultilevel"/>
    <w:tmpl w:val="29C0F106"/>
    <w:lvl w:ilvl="0" w:tplc="B37AF0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E3EAB6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D4099E"/>
    <w:multiLevelType w:val="hybridMultilevel"/>
    <w:tmpl w:val="4EBE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816CE"/>
    <w:multiLevelType w:val="hybridMultilevel"/>
    <w:tmpl w:val="FFAA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834AEB"/>
    <w:multiLevelType w:val="hybridMultilevel"/>
    <w:tmpl w:val="A272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0D6E66"/>
    <w:multiLevelType w:val="hybridMultilevel"/>
    <w:tmpl w:val="025E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BD7921"/>
    <w:multiLevelType w:val="hybridMultilevel"/>
    <w:tmpl w:val="68AE3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D964D2"/>
    <w:multiLevelType w:val="hybridMultilevel"/>
    <w:tmpl w:val="1DBA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957E2"/>
    <w:multiLevelType w:val="hybridMultilevel"/>
    <w:tmpl w:val="9EC8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477F3"/>
    <w:multiLevelType w:val="hybridMultilevel"/>
    <w:tmpl w:val="4560DBF2"/>
    <w:lvl w:ilvl="0" w:tplc="4D0C29C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A727B"/>
    <w:multiLevelType w:val="hybridMultilevel"/>
    <w:tmpl w:val="6F2C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A54FFC"/>
    <w:multiLevelType w:val="hybridMultilevel"/>
    <w:tmpl w:val="5C74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E343F9"/>
    <w:multiLevelType w:val="hybridMultilevel"/>
    <w:tmpl w:val="DF9A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D5B3D"/>
    <w:multiLevelType w:val="hybridMultilevel"/>
    <w:tmpl w:val="F188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5318E6"/>
    <w:multiLevelType w:val="hybridMultilevel"/>
    <w:tmpl w:val="A79EF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704D88"/>
    <w:multiLevelType w:val="hybridMultilevel"/>
    <w:tmpl w:val="2E68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BC0C0E"/>
    <w:multiLevelType w:val="hybridMultilevel"/>
    <w:tmpl w:val="64B8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E01C3A"/>
    <w:multiLevelType w:val="hybridMultilevel"/>
    <w:tmpl w:val="4A622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"/>
  </w:num>
  <w:num w:numId="5">
    <w:abstractNumId w:val="19"/>
  </w:num>
  <w:num w:numId="6">
    <w:abstractNumId w:val="10"/>
  </w:num>
  <w:num w:numId="7">
    <w:abstractNumId w:val="4"/>
  </w:num>
  <w:num w:numId="8">
    <w:abstractNumId w:val="13"/>
  </w:num>
  <w:num w:numId="9">
    <w:abstractNumId w:val="8"/>
  </w:num>
  <w:num w:numId="10">
    <w:abstractNumId w:val="12"/>
  </w:num>
  <w:num w:numId="11">
    <w:abstractNumId w:val="18"/>
  </w:num>
  <w:num w:numId="12">
    <w:abstractNumId w:val="14"/>
  </w:num>
  <w:num w:numId="13">
    <w:abstractNumId w:val="5"/>
  </w:num>
  <w:num w:numId="14">
    <w:abstractNumId w:val="9"/>
  </w:num>
  <w:num w:numId="15">
    <w:abstractNumId w:val="11"/>
  </w:num>
  <w:num w:numId="16">
    <w:abstractNumId w:val="20"/>
  </w:num>
  <w:num w:numId="17">
    <w:abstractNumId w:val="24"/>
  </w:num>
  <w:num w:numId="18">
    <w:abstractNumId w:val="15"/>
  </w:num>
  <w:num w:numId="19">
    <w:abstractNumId w:val="17"/>
  </w:num>
  <w:num w:numId="20">
    <w:abstractNumId w:val="3"/>
  </w:num>
  <w:num w:numId="21">
    <w:abstractNumId w:val="23"/>
  </w:num>
  <w:num w:numId="22">
    <w:abstractNumId w:val="22"/>
  </w:num>
  <w:num w:numId="23">
    <w:abstractNumId w:val="7"/>
  </w:num>
  <w:num w:numId="24">
    <w:abstractNumId w:val="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2BB3"/>
    <w:rsid w:val="000316DB"/>
    <w:rsid w:val="000347B1"/>
    <w:rsid w:val="00063589"/>
    <w:rsid w:val="00075175"/>
    <w:rsid w:val="00083AD4"/>
    <w:rsid w:val="0008458A"/>
    <w:rsid w:val="00087372"/>
    <w:rsid w:val="000A1F8F"/>
    <w:rsid w:val="000C17A7"/>
    <w:rsid w:val="000C4D27"/>
    <w:rsid w:val="000D0568"/>
    <w:rsid w:val="000E2046"/>
    <w:rsid w:val="000F6118"/>
    <w:rsid w:val="000F68E9"/>
    <w:rsid w:val="00135662"/>
    <w:rsid w:val="0013757E"/>
    <w:rsid w:val="001428F2"/>
    <w:rsid w:val="001602B0"/>
    <w:rsid w:val="00162AD8"/>
    <w:rsid w:val="00174874"/>
    <w:rsid w:val="00186819"/>
    <w:rsid w:val="00187FAB"/>
    <w:rsid w:val="00193949"/>
    <w:rsid w:val="001B237C"/>
    <w:rsid w:val="001B5222"/>
    <w:rsid w:val="001D7CE1"/>
    <w:rsid w:val="002118E3"/>
    <w:rsid w:val="00212BB3"/>
    <w:rsid w:val="00216C7A"/>
    <w:rsid w:val="002327D3"/>
    <w:rsid w:val="00237137"/>
    <w:rsid w:val="00252E6A"/>
    <w:rsid w:val="00254B87"/>
    <w:rsid w:val="0029468E"/>
    <w:rsid w:val="00295D43"/>
    <w:rsid w:val="00297E7D"/>
    <w:rsid w:val="002B671B"/>
    <w:rsid w:val="002B72CD"/>
    <w:rsid w:val="00303113"/>
    <w:rsid w:val="00322AD5"/>
    <w:rsid w:val="00330FB5"/>
    <w:rsid w:val="00344C3D"/>
    <w:rsid w:val="003467A5"/>
    <w:rsid w:val="00352B81"/>
    <w:rsid w:val="00365B8A"/>
    <w:rsid w:val="003A76EC"/>
    <w:rsid w:val="003A7973"/>
    <w:rsid w:val="003B6C04"/>
    <w:rsid w:val="003B7DF1"/>
    <w:rsid w:val="003C2DC9"/>
    <w:rsid w:val="003C59BA"/>
    <w:rsid w:val="003D3DDF"/>
    <w:rsid w:val="003E0FFC"/>
    <w:rsid w:val="003E2499"/>
    <w:rsid w:val="003E2653"/>
    <w:rsid w:val="003F1F60"/>
    <w:rsid w:val="003F4EA0"/>
    <w:rsid w:val="003F67DE"/>
    <w:rsid w:val="00406EDB"/>
    <w:rsid w:val="00416F06"/>
    <w:rsid w:val="00417BA1"/>
    <w:rsid w:val="00440EC4"/>
    <w:rsid w:val="00446E29"/>
    <w:rsid w:val="00453E3B"/>
    <w:rsid w:val="00464CDA"/>
    <w:rsid w:val="00472C7B"/>
    <w:rsid w:val="0047353E"/>
    <w:rsid w:val="004976AE"/>
    <w:rsid w:val="004C5FFF"/>
    <w:rsid w:val="004D2D59"/>
    <w:rsid w:val="00502CB7"/>
    <w:rsid w:val="005504AF"/>
    <w:rsid w:val="00554F8D"/>
    <w:rsid w:val="00574162"/>
    <w:rsid w:val="00574F13"/>
    <w:rsid w:val="005D3DC5"/>
    <w:rsid w:val="005F08EF"/>
    <w:rsid w:val="00606653"/>
    <w:rsid w:val="00611E19"/>
    <w:rsid w:val="00611E7A"/>
    <w:rsid w:val="00616979"/>
    <w:rsid w:val="00646B55"/>
    <w:rsid w:val="00663785"/>
    <w:rsid w:val="00696095"/>
    <w:rsid w:val="006A043A"/>
    <w:rsid w:val="006A6900"/>
    <w:rsid w:val="006B42A9"/>
    <w:rsid w:val="006E15AD"/>
    <w:rsid w:val="006F73D7"/>
    <w:rsid w:val="00705C63"/>
    <w:rsid w:val="007073CF"/>
    <w:rsid w:val="00707D9E"/>
    <w:rsid w:val="007328D8"/>
    <w:rsid w:val="007501BC"/>
    <w:rsid w:val="007738B1"/>
    <w:rsid w:val="007A7B7D"/>
    <w:rsid w:val="007C0464"/>
    <w:rsid w:val="007D3B6E"/>
    <w:rsid w:val="007E1804"/>
    <w:rsid w:val="007E3478"/>
    <w:rsid w:val="007F438A"/>
    <w:rsid w:val="008171C1"/>
    <w:rsid w:val="00826232"/>
    <w:rsid w:val="008476D7"/>
    <w:rsid w:val="00875B58"/>
    <w:rsid w:val="00875E5E"/>
    <w:rsid w:val="00884D42"/>
    <w:rsid w:val="00894EB2"/>
    <w:rsid w:val="008A16A9"/>
    <w:rsid w:val="008A6C71"/>
    <w:rsid w:val="008D3097"/>
    <w:rsid w:val="008E2B16"/>
    <w:rsid w:val="00900EC7"/>
    <w:rsid w:val="00906CC3"/>
    <w:rsid w:val="009204A5"/>
    <w:rsid w:val="00956F89"/>
    <w:rsid w:val="00963CE4"/>
    <w:rsid w:val="00964DCF"/>
    <w:rsid w:val="00967D38"/>
    <w:rsid w:val="009833B2"/>
    <w:rsid w:val="00985714"/>
    <w:rsid w:val="009937EE"/>
    <w:rsid w:val="009C00A8"/>
    <w:rsid w:val="009C2C43"/>
    <w:rsid w:val="009E382E"/>
    <w:rsid w:val="009F7631"/>
    <w:rsid w:val="00A160C2"/>
    <w:rsid w:val="00A173C9"/>
    <w:rsid w:val="00A23616"/>
    <w:rsid w:val="00A2584F"/>
    <w:rsid w:val="00A400A2"/>
    <w:rsid w:val="00A539CA"/>
    <w:rsid w:val="00A570F9"/>
    <w:rsid w:val="00A61D41"/>
    <w:rsid w:val="00A76017"/>
    <w:rsid w:val="00A81F10"/>
    <w:rsid w:val="00A82DD8"/>
    <w:rsid w:val="00AE7F1E"/>
    <w:rsid w:val="00B21D04"/>
    <w:rsid w:val="00B435BA"/>
    <w:rsid w:val="00B52796"/>
    <w:rsid w:val="00B56555"/>
    <w:rsid w:val="00B8021B"/>
    <w:rsid w:val="00B92276"/>
    <w:rsid w:val="00BC5339"/>
    <w:rsid w:val="00BD5377"/>
    <w:rsid w:val="00C074C0"/>
    <w:rsid w:val="00C222BD"/>
    <w:rsid w:val="00C27F2D"/>
    <w:rsid w:val="00C319B4"/>
    <w:rsid w:val="00C31D8F"/>
    <w:rsid w:val="00C61550"/>
    <w:rsid w:val="00C65364"/>
    <w:rsid w:val="00C671A4"/>
    <w:rsid w:val="00C70779"/>
    <w:rsid w:val="00CA7E72"/>
    <w:rsid w:val="00CB2B57"/>
    <w:rsid w:val="00CB2FA3"/>
    <w:rsid w:val="00CD4951"/>
    <w:rsid w:val="00CF5C9E"/>
    <w:rsid w:val="00D01A63"/>
    <w:rsid w:val="00D11DF5"/>
    <w:rsid w:val="00D17326"/>
    <w:rsid w:val="00D30C84"/>
    <w:rsid w:val="00D73E73"/>
    <w:rsid w:val="00D85317"/>
    <w:rsid w:val="00DD1666"/>
    <w:rsid w:val="00DD319E"/>
    <w:rsid w:val="00E13FF6"/>
    <w:rsid w:val="00E1496B"/>
    <w:rsid w:val="00E1692F"/>
    <w:rsid w:val="00E35C5B"/>
    <w:rsid w:val="00E45819"/>
    <w:rsid w:val="00E822AE"/>
    <w:rsid w:val="00E83230"/>
    <w:rsid w:val="00E92F38"/>
    <w:rsid w:val="00EC0408"/>
    <w:rsid w:val="00EC3B01"/>
    <w:rsid w:val="00EE0B32"/>
    <w:rsid w:val="00EE367F"/>
    <w:rsid w:val="00F023D2"/>
    <w:rsid w:val="00F142A9"/>
    <w:rsid w:val="00F412F9"/>
    <w:rsid w:val="00F444D8"/>
    <w:rsid w:val="00F4631D"/>
    <w:rsid w:val="00F56128"/>
    <w:rsid w:val="00F57FC6"/>
    <w:rsid w:val="00F609F6"/>
    <w:rsid w:val="00F62B79"/>
    <w:rsid w:val="00F70A30"/>
    <w:rsid w:val="00F710E5"/>
    <w:rsid w:val="00F8186F"/>
    <w:rsid w:val="00F8251C"/>
    <w:rsid w:val="00F84A66"/>
    <w:rsid w:val="00FA17A9"/>
    <w:rsid w:val="00FD2DC7"/>
    <w:rsid w:val="00FD66D0"/>
    <w:rsid w:val="00FE1CF9"/>
    <w:rsid w:val="00FF1E59"/>
    <w:rsid w:val="00FF6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FDFCA93-824B-4250-B460-96B6B661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23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D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2DC7"/>
    <w:pPr>
      <w:spacing w:before="120" w:after="6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lang w:val="en-GB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8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8D8"/>
  </w:style>
  <w:style w:type="paragraph" w:styleId="Footer">
    <w:name w:val="footer"/>
    <w:basedOn w:val="Normal"/>
    <w:link w:val="FooterChar"/>
    <w:unhideWhenUsed/>
    <w:rsid w:val="007328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8D8"/>
  </w:style>
  <w:style w:type="paragraph" w:styleId="BalloonText">
    <w:name w:val="Balloon Text"/>
    <w:basedOn w:val="Normal"/>
    <w:link w:val="BalloonTextChar"/>
    <w:uiPriority w:val="99"/>
    <w:semiHidden/>
    <w:unhideWhenUsed/>
    <w:rsid w:val="007328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8D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347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2DC7"/>
    <w:rPr>
      <w:rFonts w:asciiTheme="majorHAnsi" w:eastAsiaTheme="majorEastAsia" w:hAnsiTheme="majorHAnsi" w:cstheme="majorBidi"/>
      <w:smallCaps/>
      <w:color w:val="1F497D" w:themeColor="text2"/>
      <w:spacing w:val="20"/>
      <w:lang w:val="en-GB" w:bidi="th-T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D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D66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6D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6D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6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6D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63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tlai\Documents\CV%20DA%20TEam\OSD%20-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FD7CE2DD58AA48B665C30383613245" ma:contentTypeVersion="0" ma:contentTypeDescription="Create a new document." ma:contentTypeScope="" ma:versionID="6ab1be43a4b8272888be74f3bafeaa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64ee2b29febba03ef994b7323bdbc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48C20D-A4C6-4AD4-A5B2-03CC6C6D41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A573DB-394D-4D0F-8E74-1FA51AFBD2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1C3D8A-0CAC-413B-9950-105462D16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32C36D-981E-45C3-BE88-5FA2AB29B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OSD - format.dotx</Template>
  <TotalTime>167</TotalTime>
  <Pages>5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Windward Systems Inc.</Company>
  <LinksUpToDate>false</LinksUpToDate>
  <CharactersWithSpaces>10279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Nguyen Thi [Office Manager]</dc:creator>
  <cp:keywords/>
  <dc:description/>
  <cp:lastModifiedBy>Cong Pham Xuan</cp:lastModifiedBy>
  <cp:revision>46</cp:revision>
  <cp:lastPrinted>2013-08-28T22:00:00Z</cp:lastPrinted>
  <dcterms:created xsi:type="dcterms:W3CDTF">2014-07-09T20:34:00Z</dcterms:created>
  <dcterms:modified xsi:type="dcterms:W3CDTF">2015-04-20T03:41:00Z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0x01010063FD7CE2DD58AA48B665C30383613245</vt:lpwstr>
  </property>
</Properties>
</file>